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BFC5" w14:textId="77777777" w:rsidR="00D077E9" w:rsidRDefault="00D82CEB" w:rsidP="00D70D02">
      <w:pPr>
        <w:rPr>
          <w:noProof/>
        </w:rPr>
      </w:pPr>
      <w:r>
        <w:rPr>
          <w:noProof/>
          <w:lang w:bidi="cs-CZ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030450" cy="6680200"/>
            <wp:effectExtent l="0" t="0" r="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-7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-200660</wp:posOffset>
                </wp:positionH>
                <wp:positionV relativeFrom="page">
                  <wp:posOffset>939800</wp:posOffset>
                </wp:positionV>
                <wp:extent cx="3938905" cy="8915400"/>
                <wp:effectExtent l="0" t="0" r="23495" b="19050"/>
                <wp:wrapNone/>
                <wp:docPr id="3" name="Obdélník 3" descr="bílý obdélník pro text na titulní straně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15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6BFE8EBA" id="Obdélník 3" o:spid="_x0000_s1026" alt="bílý obdélník pro text na titulní straně" style="position:absolute;margin-left:-15.8pt;margin-top:74pt;width:310.15pt;height:70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" fillcolor="#082a75 [3215]" strokecolor="#082a75 [3215]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3"/>
      </w:tblGrid>
      <w:tr w:rsidR="00D077E9" w14:paraId="2932425E" w14:textId="77777777" w:rsidTr="00D82CEB">
        <w:trPr>
          <w:trHeight w:val="1894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26B11390" w14:textId="77777777" w:rsidR="00D077E9" w:rsidRDefault="00A57484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4D2820FB" wp14:editId="178626C3">
                      <wp:extent cx="3545217" cy="1500997"/>
                      <wp:effectExtent l="0" t="0" r="0" b="4445"/>
                      <wp:docPr id="8" name="Textové po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217" cy="1500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548682" w14:textId="04F87302" w:rsidR="00A57484" w:rsidRDefault="00747D94" w:rsidP="00A57484">
                                  <w:pPr>
                                    <w:pStyle w:val="Nzev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  <w:t>Návod</w:t>
                                  </w:r>
                                </w:p>
                                <w:p w14:paraId="0ABCC4F3" w14:textId="77777777" w:rsidR="00A57484" w:rsidRPr="008F0DA5" w:rsidRDefault="00A57484" w:rsidP="00A57484">
                                  <w:pPr>
                                    <w:pStyle w:val="Nzev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 w:rsidRPr="007378AD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Sada šablon pro vykrajování</w:t>
                                  </w:r>
                                  <w:r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7378AD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2D/3D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2820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8" o:spid="_x0000_s1026" type="#_x0000_t202" style="width:279.1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" filled="f" stroked="f" strokeweight=".5pt">
                      <v:textbox>
                        <w:txbxContent>
                          <w:p w14:paraId="19548682" w14:textId="04F87302" w:rsidR="00A57484" w:rsidRDefault="00747D94" w:rsidP="00A57484">
                            <w:pPr>
                              <w:pStyle w:val="Nzev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  <w:t>Návod</w:t>
                            </w:r>
                          </w:p>
                          <w:p w14:paraId="0ABCC4F3" w14:textId="77777777" w:rsidR="00A57484" w:rsidRPr="008F0DA5" w:rsidRDefault="00A57484" w:rsidP="00A57484">
                            <w:pPr>
                              <w:pStyle w:val="Nzev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 w:rsidRPr="007378AD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Sada šablon pro vykrajování</w:t>
                            </w:r>
                            <w:r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7378AD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2D/3D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2A6659" w14:textId="77777777" w:rsidR="00D077E9" w:rsidRDefault="002C2667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5C6EA106" wp14:editId="1B243860">
                      <wp:extent cx="1390918" cy="0"/>
                      <wp:effectExtent l="0" t="19050" r="19050" b="19050"/>
                      <wp:docPr id="5" name="Přímá spojnice 5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4A578F94" id="Přímá spojnice 5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 strokecolor="white [3212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A37501D" w14:textId="77777777" w:rsidTr="004701A9">
        <w:trPr>
          <w:trHeight w:val="7379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D077E9" w:rsidRDefault="00D077E9" w:rsidP="00E12896">
            <w:pPr>
              <w:rPr>
                <w:noProof/>
              </w:rPr>
            </w:pPr>
          </w:p>
        </w:tc>
      </w:tr>
      <w:tr w:rsidR="00D077E9" w14:paraId="3731AA26" w14:textId="77777777" w:rsidTr="00D82CEB">
        <w:trPr>
          <w:trHeight w:val="2438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A1A84540D2D8473A8F3805A621CDC4A1"/>
              </w:placeholder>
              <w15:appearance w15:val="hidden"/>
            </w:sdtPr>
            <w:sdtEndPr/>
            <w:sdtContent>
              <w:p w14:paraId="01F9324F" w14:textId="31C9DB4A" w:rsidR="00D077E9" w:rsidRPr="007378AD" w:rsidRDefault="004701A9" w:rsidP="00E12896">
                <w:pPr>
                  <w:rPr>
                    <w:noProof/>
                    <w:color w:val="FFFFFF" w:themeColor="background1"/>
                  </w:rPr>
                </w:pPr>
                <w:r w:rsidRPr="00D86945">
                  <w:rPr>
                    <w:rStyle w:val="PodnadpisChar"/>
                    <w:b w:val="0"/>
                    <w:lang w:bidi="cs-CZ"/>
                  </w:rPr>
                  <w:fldChar w:fldCharType="begin"/>
                </w:r>
                <w:r w:rsidRPr="00D86945">
                  <w:rPr>
                    <w:rStyle w:val="PodnadpisChar"/>
                    <w:lang w:bidi="cs-CZ"/>
                  </w:rPr>
                  <w:instrText xml:space="preserve"> DATE  \@ "MMMM d"  \* MERGEFORMAT </w:instrText>
                </w:r>
                <w:r w:rsidRPr="00D86945">
                  <w:rPr>
                    <w:rStyle w:val="PodnadpisChar"/>
                    <w:b w:val="0"/>
                    <w:lang w:bidi="cs-CZ"/>
                  </w:rPr>
                  <w:fldChar w:fldCharType="separate"/>
                </w:r>
                <w:r w:rsidR="006F53E4">
                  <w:rPr>
                    <w:rStyle w:val="PodnadpisChar"/>
                    <w:noProof/>
                    <w:lang w:bidi="cs-CZ"/>
                  </w:rPr>
                  <w:t>červen 8</w:t>
                </w:r>
                <w:r w:rsidRPr="00D86945">
                  <w:rPr>
                    <w:rStyle w:val="PodnadpisChar"/>
                    <w:b w:val="0"/>
                    <w:lang w:bidi="cs-CZ"/>
                  </w:rPr>
                  <w:fldChar w:fldCharType="end"/>
                </w:r>
              </w:p>
            </w:sdtContent>
          </w:sdt>
          <w:p w14:paraId="02EB378F" w14:textId="77777777" w:rsidR="00D077E9" w:rsidRDefault="00D077E9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  <w:r w:rsidRPr="007378AD">
              <w:rPr>
                <w:noProof/>
                <w:color w:val="FFFFFF" w:themeColor="background1"/>
                <w:sz w:val="10"/>
                <w:szCs w:val="10"/>
                <w:lang w:bidi="cs-CZ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Přímá spojnice 6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line w14:anchorId="3FF08056" id="Přímá spojnice 6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6A05A809" w14:textId="77777777" w:rsidR="00A57484" w:rsidRPr="007378AD" w:rsidRDefault="00A57484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sdt>
            <w:sdtPr>
              <w:rPr>
                <w:noProof/>
                <w:color w:val="FFFFFF" w:themeColor="background1"/>
              </w:rPr>
              <w:id w:val="-1740469667"/>
              <w:placeholder>
                <w:docPart w:val="0A2DDDAE29DC4A34A114E89F4230F422"/>
              </w:placeholder>
              <w15:appearance w15:val="hidden"/>
            </w:sdtPr>
            <w:sdtEndPr/>
            <w:sdtContent>
              <w:p w14:paraId="23507DBD" w14:textId="77777777" w:rsidR="001341A0" w:rsidRDefault="002C2667" w:rsidP="00E12896">
                <w:pPr>
                  <w:rPr>
                    <w:noProof/>
                    <w:color w:val="FFFFFF" w:themeColor="background1"/>
                  </w:rPr>
                </w:pPr>
                <w:r w:rsidRPr="007378AD">
                  <w:rPr>
                    <w:noProof/>
                    <w:color w:val="FFFFFF" w:themeColor="background1"/>
                  </w:rPr>
                  <w:t>Střední průmyslová škola strojní a elektrotechnická a Vyšší odborná škola</w:t>
                </w:r>
              </w:p>
              <w:p w14:paraId="1F7B5AE3" w14:textId="77777777" w:rsidR="001341A0" w:rsidRDefault="00031BE0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Liberec 1, Masarykova 3</w:t>
                </w:r>
              </w:p>
              <w:p w14:paraId="158BBCB8" w14:textId="77777777" w:rsidR="003405E1" w:rsidRDefault="006A546B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Školní rok: 2022/2023</w:t>
                </w:r>
              </w:p>
            </w:sdtContent>
          </w:sdt>
          <w:p w14:paraId="6A77C597" w14:textId="77777777" w:rsidR="00D077E9" w:rsidRPr="007378AD" w:rsidRDefault="00196E76" w:rsidP="00E12896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  <w:lang w:bidi="cs-CZ"/>
              </w:rPr>
              <w:t>Autor</w:t>
            </w:r>
            <w:r w:rsidR="00D077E9" w:rsidRPr="007378AD">
              <w:rPr>
                <w:noProof/>
                <w:color w:val="FFFFFF" w:themeColor="background1"/>
                <w:lang w:bidi="cs-CZ"/>
              </w:rPr>
              <w:t xml:space="preserve">: </w:t>
            </w:r>
            <w:sdt>
              <w:sdtPr>
                <w:rPr>
                  <w:noProof/>
                  <w:color w:val="FFFFFF" w:themeColor="background1"/>
                </w:rPr>
                <w:alias w:val="Vaše jméno"/>
                <w:tag w:val="Vaše jméno"/>
                <w:id w:val="-180584491"/>
                <w:placeholder>
                  <w:docPart w:val="A22FB9382540438AAFC290D2412BAF2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2C2667" w:rsidRPr="007378AD">
                  <w:rPr>
                    <w:noProof/>
                    <w:color w:val="FFFFFF" w:themeColor="background1"/>
                  </w:rPr>
                  <w:t>Petr Honzejk</w:t>
                </w:r>
              </w:sdtContent>
            </w:sdt>
          </w:p>
          <w:p w14:paraId="5A39BBE3" w14:textId="77777777" w:rsidR="00D077E9" w:rsidRPr="00D86945" w:rsidRDefault="00D077E9" w:rsidP="00E12896">
            <w:pPr>
              <w:rPr>
                <w:noProof/>
                <w:sz w:val="10"/>
                <w:szCs w:val="10"/>
              </w:rPr>
            </w:pPr>
          </w:p>
        </w:tc>
      </w:tr>
    </w:tbl>
    <w:p w14:paraId="3CCACB7D" w14:textId="77777777" w:rsidR="005A108D" w:rsidRDefault="00BD122A" w:rsidP="005A108D">
      <w:pPr>
        <w:pStyle w:val="Nadpis1"/>
        <w:rPr>
          <w:noProof/>
          <w:lang w:bidi="cs-CZ"/>
        </w:rPr>
      </w:pPr>
      <w:bookmarkStart w:id="0" w:name="_Toc136942557"/>
      <w:r w:rsidRPr="00D967AC">
        <w:rPr>
          <w:noProof/>
          <w:lang w:bidi="cs-CZ"/>
        </w:rPr>
        <w:drawing>
          <wp:anchor distT="0" distB="0" distL="114300" distR="114300" simplePos="0" relativeHeight="251661312" behindDoc="0" locked="0" layoutInCell="1" allowOverlap="1" wp14:anchorId="2B05B9CB" wp14:editId="42AF882E">
            <wp:simplePos x="0" y="0"/>
            <wp:positionH relativeFrom="margin">
              <wp:align>right</wp:align>
            </wp:positionH>
            <wp:positionV relativeFrom="paragraph">
              <wp:posOffset>8047990</wp:posOffset>
            </wp:positionV>
            <wp:extent cx="1482287" cy="611443"/>
            <wp:effectExtent l="0" t="0" r="0" b="0"/>
            <wp:wrapNone/>
            <wp:docPr id="12" name="Grafika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a 201" descr="zástupný objekt log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1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Obdélník 2" descr="barevný obdélní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258D6AD" id="Obdélník 2" o:spid="_x0000_s1026" alt="barevný obdélní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" fillcolor="white [3212]" stroked="f" strokeweight="2pt">
                <w10:wrap anchory="page"/>
              </v:rect>
            </w:pict>
          </mc:Fallback>
        </mc:AlternateContent>
      </w:r>
      <w:bookmarkEnd w:id="0"/>
      <w:r w:rsidR="00D077E9">
        <w:rPr>
          <w:noProof/>
          <w:lang w:bidi="cs-CZ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523635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2254E7" w14:textId="77777777" w:rsidR="005A108D" w:rsidRDefault="005A108D">
          <w:pPr>
            <w:pStyle w:val="Nadpisobsahu"/>
          </w:pPr>
          <w:r>
            <w:t>Obsah</w:t>
          </w:r>
        </w:p>
        <w:p w14:paraId="6BF5066E" w14:textId="2493124F" w:rsidR="00610140" w:rsidRDefault="005A108D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2557" w:history="1"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1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04A751" w14:textId="48E99AE1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8" w:history="1">
            <w:r w:rsidR="00610140" w:rsidRPr="00E1058D">
              <w:rPr>
                <w:rStyle w:val="Hypertextovodkaz"/>
                <w:noProof/>
              </w:rPr>
              <w:t>Využití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793A3EA" w14:textId="16F66EB2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9" w:history="1">
            <w:r w:rsidR="00610140" w:rsidRPr="00E1058D">
              <w:rPr>
                <w:rStyle w:val="Hypertextovodkaz"/>
                <w:noProof/>
              </w:rPr>
              <w:t>Fotodokumentace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_Toc136942559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60451DF" w14:textId="5509DCC4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0" w:history="1">
            <w:r w:rsidR="00610140" w:rsidRPr="00E1058D">
              <w:rPr>
                <w:rStyle w:val="Hypertextovodkaz"/>
                <w:noProof/>
              </w:rPr>
              <w:t>Obrazová dokumentace pro replikování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_Toc136942560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1EC5E09C" w14:textId="06619DEB" w:rsidR="00610140" w:rsidRDefault="006F7AA9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1" w:history="1">
            <w:r w:rsidR="00610140" w:rsidRPr="00E1058D">
              <w:rPr>
                <w:rStyle w:val="Hypertextovodkaz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_Toc136942561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846793F" w14:textId="5A7406DC" w:rsidR="00610140" w:rsidRDefault="006F7AA9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2" w:history="1">
            <w:r w:rsidR="00610140" w:rsidRPr="00E1058D">
              <w:rPr>
                <w:rStyle w:val="Hypertextovodkaz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_Toc136942562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A61EAF" w14:textId="2CF925B3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3" w:history="1">
            <w:r w:rsidR="00610140" w:rsidRPr="00E1058D">
              <w:rPr>
                <w:rStyle w:val="Hypertextovodkaz"/>
                <w:noProof/>
              </w:rPr>
              <w:t>Cenová kalkulace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_Toc136942563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9F3ED47" w14:textId="53079D65" w:rsidR="00610140" w:rsidRDefault="006F7AA9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4" w:history="1">
            <w:r w:rsidR="00610140" w:rsidRPr="00E1058D">
              <w:rPr>
                <w:rStyle w:val="Hypertextovodkaz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_Toc136942564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0DE27E22" w14:textId="4F709EAD" w:rsidR="00610140" w:rsidRDefault="006F7AA9">
          <w:pPr>
            <w:pStyle w:val="Obsah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5" w:history="1">
            <w:r w:rsidR="00610140" w:rsidRPr="00E1058D">
              <w:rPr>
                <w:rStyle w:val="Hypertextovodkaz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_Toc136942565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50DA0D0" w14:textId="4226E6EB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6" w:history="1">
            <w:r w:rsidR="00610140" w:rsidRPr="00E1058D">
              <w:rPr>
                <w:rStyle w:val="Hypertextovodkaz"/>
                <w:noProof/>
              </w:rPr>
              <w:t>Kompletní součástková a materiálová základna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_Toc136942566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6DF29D3" w14:textId="671344D7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7" w:history="1">
            <w:r w:rsidR="00610140" w:rsidRPr="00E1058D">
              <w:rPr>
                <w:rStyle w:val="Hypertextovodkaz"/>
                <w:noProof/>
              </w:rPr>
              <w:t>Pracovní postup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A544A76" w14:textId="5358EB46" w:rsidR="00610140" w:rsidRDefault="006F7AA9">
          <w:pPr>
            <w:pStyle w:val="Obsah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8" w:history="1">
            <w:r w:rsidR="00610140" w:rsidRPr="00E1058D">
              <w:rPr>
                <w:rStyle w:val="Hypertextovodkaz"/>
                <w:noProof/>
              </w:rPr>
              <w:t>Návod k použití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5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485041D" w14:textId="3DE4C539" w:rsidR="00CB661D" w:rsidRDefault="005A108D" w:rsidP="00CB661D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0C49D713" w14:textId="07CCA369" w:rsidR="00CB661D" w:rsidRDefault="00CB661D" w:rsidP="00CB661D">
      <w:pPr>
        <w:spacing w:after="200"/>
      </w:pPr>
      <w:r>
        <w:br w:type="page"/>
      </w:r>
    </w:p>
    <w:p w14:paraId="1FA18738" w14:textId="3DFBB67C" w:rsidR="00A41EC8" w:rsidRDefault="00A41EC8" w:rsidP="00CB661D">
      <w:pPr>
        <w:pStyle w:val="Nadpis1"/>
      </w:pPr>
      <w:bookmarkStart w:id="1" w:name="_Toc136942558"/>
      <w:r>
        <w:lastRenderedPageBreak/>
        <w:t>Využití</w:t>
      </w:r>
      <w:bookmarkEnd w:id="1"/>
    </w:p>
    <w:p w14:paraId="397C0114" w14:textId="62D850D3" w:rsidR="00F83FE0" w:rsidRDefault="00F83FE0" w:rsidP="00476F0C">
      <w:r>
        <w:t>Tento projekt se zabývá vytvářením 2D a 3D razítek, která slouží k vykrajování a vytlačování motivů do různých materiálů. V současné době jsou k dispozici dvě hotová razítka: trilobit a stehenní kost.</w:t>
      </w:r>
    </w:p>
    <w:p w14:paraId="39C62899" w14:textId="4D745597" w:rsidR="00F83FE0" w:rsidRDefault="00F83FE0" w:rsidP="002C7D86">
      <w:pPr>
        <w:pStyle w:val="Nadpis1"/>
      </w:pPr>
      <w:bookmarkStart w:id="2" w:name="_Toc136942559"/>
      <w:r>
        <w:t>Fotodokumentace</w:t>
      </w:r>
      <w:bookmarkEnd w:id="2"/>
    </w:p>
    <w:p w14:paraId="02105B1D" w14:textId="77777777" w:rsidR="00F83FE0" w:rsidRDefault="00F83FE0" w:rsidP="00F83FE0">
      <w:pPr>
        <w:spacing w:after="200"/>
      </w:pPr>
      <w:r>
        <w:t>Zde naleznete fotografie výsledných fyzických výstupů:</w:t>
      </w:r>
    </w:p>
    <w:p w14:paraId="59108F67" w14:textId="77777777" w:rsidR="002C7D86" w:rsidRDefault="00F83FE0" w:rsidP="00C14BA1">
      <w:pPr>
        <w:pStyle w:val="Nadpis2"/>
      </w:pPr>
      <w:r>
        <w:t xml:space="preserve">Trilobit razítko: </w:t>
      </w:r>
    </w:p>
    <w:p w14:paraId="0FC22B9F" w14:textId="03045A80" w:rsidR="00F83FE0" w:rsidRDefault="00F83FE0" w:rsidP="00F83FE0">
      <w:pPr>
        <w:spacing w:after="200"/>
      </w:pPr>
      <w:r>
        <w:t>fotka trilobit razítka</w:t>
      </w:r>
    </w:p>
    <w:p w14:paraId="581C93D6" w14:textId="0B46E397" w:rsidR="00741146" w:rsidRDefault="006F53E4" w:rsidP="00C14BA1">
      <w:pPr>
        <w:pStyle w:val="Nadpis2"/>
      </w:pPr>
      <w:r>
        <w:t>R</w:t>
      </w:r>
      <w:r>
        <w:t>azítko</w:t>
      </w:r>
      <w:r>
        <w:t xml:space="preserve"> s</w:t>
      </w:r>
      <w:r w:rsidR="00F83FE0">
        <w:t>tehenní kost</w:t>
      </w:r>
      <w:r>
        <w:t>i</w:t>
      </w:r>
      <w:r w:rsidR="00F83FE0">
        <w:t xml:space="preserve">: </w:t>
      </w:r>
    </w:p>
    <w:p w14:paraId="308F4FBB" w14:textId="5B6065C3" w:rsidR="00F83FE0" w:rsidRDefault="00F83FE0" w:rsidP="00F83FE0">
      <w:pPr>
        <w:spacing w:after="200"/>
      </w:pPr>
      <w:r>
        <w:t>fotka razítka stehenní kosti</w:t>
      </w:r>
    </w:p>
    <w:p w14:paraId="6837D023" w14:textId="34CCBD10" w:rsidR="00F83FE0" w:rsidRDefault="00F83FE0" w:rsidP="00283703">
      <w:pPr>
        <w:pStyle w:val="Nadpis1"/>
      </w:pPr>
      <w:bookmarkStart w:id="3" w:name="_Toc136942560"/>
      <w:r>
        <w:t>Obrazová dokumentace pro replikování</w:t>
      </w:r>
      <w:bookmarkEnd w:id="3"/>
    </w:p>
    <w:p w14:paraId="591A1C15" w14:textId="7B0651F2" w:rsidR="00F83FE0" w:rsidRDefault="00F83FE0" w:rsidP="00F83FE0">
      <w:pPr>
        <w:spacing w:after="200"/>
      </w:pPr>
      <w:r>
        <w:t>Následující obrázky a diagramy poskytují podrobnou obrazovou dokumentaci pro replikaci razítek:</w:t>
      </w:r>
    </w:p>
    <w:p w14:paraId="7AE05417" w14:textId="2DBC5F16" w:rsidR="0021108F" w:rsidRDefault="00F83FE0" w:rsidP="00FF789D">
      <w:pPr>
        <w:pStyle w:val="Nadpis2"/>
      </w:pPr>
      <w:bookmarkStart w:id="4" w:name="_Toc136942561"/>
      <w:r>
        <w:t>Trilobit razítko:</w:t>
      </w:r>
      <w:bookmarkEnd w:id="4"/>
      <w:r>
        <w:t xml:space="preserve"> </w:t>
      </w:r>
    </w:p>
    <w:p w14:paraId="2E98A7DC" w14:textId="4A8B2B9F" w:rsidR="00E5211A" w:rsidRPr="00E5211A" w:rsidRDefault="005A28E2" w:rsidP="00743C48">
      <w:pPr>
        <w:jc w:val="center"/>
      </w:pPr>
      <w:r>
        <w:rPr>
          <w:noProof/>
        </w:rPr>
        <w:drawing>
          <wp:inline distT="0" distB="0" distL="0" distR="0" wp14:anchorId="3B1E33D0" wp14:editId="73F579D2">
            <wp:extent cx="2656800" cy="1440000"/>
            <wp:effectExtent l="0" t="0" r="0" b="8255"/>
            <wp:docPr id="7" name="Obrázek 7" descr="model trilobit razí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55285" wp14:editId="209E6D9C">
            <wp:extent cx="2649600" cy="1440000"/>
            <wp:effectExtent l="0" t="0" r="0" b="8255"/>
            <wp:docPr id="9" name="Obrázek 9" descr="tisk trilobit razí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4107" w14:textId="46521257" w:rsidR="00C14BA1" w:rsidRDefault="00C14BA1" w:rsidP="00C14BA1">
      <w:pPr>
        <w:pStyle w:val="Nadpis2"/>
      </w:pPr>
      <w:r>
        <w:t xml:space="preserve">Razítko stehenní kosti: </w:t>
      </w:r>
    </w:p>
    <w:p w14:paraId="55966A26" w14:textId="067BDD0A" w:rsidR="005A28E2" w:rsidRPr="005A28E2" w:rsidRDefault="005A28E2" w:rsidP="00743C48">
      <w:pPr>
        <w:jc w:val="center"/>
      </w:pPr>
      <w:r>
        <w:rPr>
          <w:noProof/>
        </w:rPr>
        <w:drawing>
          <wp:inline distT="0" distB="0" distL="0" distR="0" wp14:anchorId="79C78287" wp14:editId="58EE498B">
            <wp:extent cx="2649600" cy="1440000"/>
            <wp:effectExtent l="0" t="0" r="0" b="8255"/>
            <wp:docPr id="10" name="Obrázek 10" descr="model razítka stehenní k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E6AB3" wp14:editId="22A00399">
            <wp:extent cx="2642400" cy="1440000"/>
            <wp:effectExtent l="0" t="0" r="5715" b="8255"/>
            <wp:docPr id="11" name="Obrázek 11" descr="tisk razítka stehenní k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BCCC" w14:textId="77777777" w:rsidR="00F83FE0" w:rsidRDefault="00F83FE0" w:rsidP="00FF789D">
      <w:pPr>
        <w:pStyle w:val="Nadpis1"/>
      </w:pPr>
      <w:bookmarkStart w:id="5" w:name="_Toc136942563"/>
      <w:r>
        <w:lastRenderedPageBreak/>
        <w:t>Cenová kalkulace</w:t>
      </w:r>
      <w:bookmarkEnd w:id="5"/>
    </w:p>
    <w:p w14:paraId="3D12CDEC" w14:textId="65437712" w:rsidR="00F83FE0" w:rsidRDefault="00F83FE0" w:rsidP="00F83FE0">
      <w:pPr>
        <w:spacing w:after="200"/>
      </w:pPr>
      <w:r>
        <w:t>Následuje přehled nákladů spojených s výrobou jednotlivých razítek:</w:t>
      </w:r>
    </w:p>
    <w:p w14:paraId="68E1CC1F" w14:textId="683BD65D" w:rsidR="00F83FE0" w:rsidRDefault="00F83FE0" w:rsidP="00FF789D">
      <w:pPr>
        <w:pStyle w:val="Nadpis2"/>
      </w:pPr>
      <w:bookmarkStart w:id="6" w:name="_Toc136942564"/>
      <w:r>
        <w:t>Trilobit razítko:</w:t>
      </w:r>
      <w:bookmarkEnd w:id="6"/>
    </w:p>
    <w:p w14:paraId="39609EEC" w14:textId="77777777" w:rsidR="00F83FE0" w:rsidRDefault="00F83FE0" w:rsidP="00F83FE0">
      <w:pPr>
        <w:spacing w:after="200"/>
      </w:pPr>
      <w:r>
        <w:t>Cena filamentu: neznámo</w:t>
      </w:r>
    </w:p>
    <w:p w14:paraId="4ABD9F85" w14:textId="77777777" w:rsidR="00F83FE0" w:rsidRDefault="00F83FE0" w:rsidP="00F83FE0">
      <w:pPr>
        <w:spacing w:after="200"/>
      </w:pPr>
      <w:r>
        <w:t>Náklady na 3D tisk: neznámo</w:t>
      </w:r>
    </w:p>
    <w:p w14:paraId="679D9EB6" w14:textId="77777777" w:rsidR="00F83FE0" w:rsidRDefault="00F83FE0" w:rsidP="00F83FE0">
      <w:pPr>
        <w:spacing w:after="200"/>
      </w:pPr>
      <w:r>
        <w:t>Celkové náklady: neznámo</w:t>
      </w:r>
    </w:p>
    <w:p w14:paraId="24DE8D73" w14:textId="77777777" w:rsidR="00F83FE0" w:rsidRDefault="00F83FE0" w:rsidP="00F83FE0">
      <w:pPr>
        <w:spacing w:after="200"/>
      </w:pPr>
    </w:p>
    <w:p w14:paraId="5FBDF84D" w14:textId="77F10B17" w:rsidR="00F83FE0" w:rsidRDefault="00F83FE0" w:rsidP="00FF789D">
      <w:pPr>
        <w:pStyle w:val="Nadpis2"/>
      </w:pPr>
      <w:bookmarkStart w:id="7" w:name="_Toc136942565"/>
      <w:r>
        <w:t>Stehenní kost razítko:</w:t>
      </w:r>
      <w:bookmarkEnd w:id="7"/>
    </w:p>
    <w:p w14:paraId="15EB95AA" w14:textId="77777777" w:rsidR="00F83FE0" w:rsidRDefault="00F83FE0" w:rsidP="00F83FE0">
      <w:pPr>
        <w:spacing w:after="200"/>
      </w:pPr>
      <w:r>
        <w:t>Cena filamentu: neznámo</w:t>
      </w:r>
    </w:p>
    <w:p w14:paraId="09D95F9F" w14:textId="77777777" w:rsidR="00F83FE0" w:rsidRDefault="00F83FE0" w:rsidP="00F83FE0">
      <w:pPr>
        <w:spacing w:after="200"/>
      </w:pPr>
      <w:r>
        <w:t>Náklady na 3D tisk: neznámo</w:t>
      </w:r>
    </w:p>
    <w:p w14:paraId="7AC93C9D" w14:textId="76CEACF4" w:rsidR="00F83FE0" w:rsidRDefault="00F83FE0" w:rsidP="00F83FE0">
      <w:pPr>
        <w:spacing w:after="200"/>
      </w:pPr>
      <w:r>
        <w:t>Celkové náklady: neznám</w:t>
      </w:r>
    </w:p>
    <w:p w14:paraId="207D5F3D" w14:textId="71CE0A98" w:rsidR="00F83FE0" w:rsidRDefault="00F83FE0" w:rsidP="0023298A">
      <w:pPr>
        <w:pStyle w:val="Nadpis1"/>
      </w:pPr>
      <w:bookmarkStart w:id="8" w:name="_Toc136942566"/>
      <w:r>
        <w:t>Kompletní součástková a materiálová základna</w:t>
      </w:r>
      <w:bookmarkEnd w:id="8"/>
    </w:p>
    <w:p w14:paraId="23294A09" w14:textId="08795019" w:rsidR="00F83FE0" w:rsidRDefault="00F83FE0" w:rsidP="00F83FE0">
      <w:pPr>
        <w:spacing w:after="200"/>
      </w:pPr>
      <w:r>
        <w:t>Zde je seznam součástek a materiálů potřebných pro výrobu razítek:</w:t>
      </w:r>
    </w:p>
    <w:p w14:paraId="0209FA10" w14:textId="77777777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3D tisknutý model</w:t>
      </w:r>
    </w:p>
    <w:p w14:paraId="53CAF388" w14:textId="77777777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Filament pro 3D tisk</w:t>
      </w:r>
    </w:p>
    <w:p w14:paraId="2BED7955" w14:textId="77777777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Špičatý nůž nebo řezací nástroj</w:t>
      </w:r>
    </w:p>
    <w:p w14:paraId="553092A5" w14:textId="65D09769" w:rsidR="00F83FE0" w:rsidRDefault="00F83FE0" w:rsidP="0023298A">
      <w:pPr>
        <w:pStyle w:val="Odstavecseseznamem"/>
        <w:numPr>
          <w:ilvl w:val="0"/>
          <w:numId w:val="2"/>
        </w:numPr>
        <w:spacing w:after="200"/>
      </w:pPr>
      <w:r>
        <w:t>Brusné papíry různých jemností</w:t>
      </w:r>
    </w:p>
    <w:p w14:paraId="3BC30E79" w14:textId="21756CCE" w:rsidR="00F83FE0" w:rsidRDefault="00F83FE0" w:rsidP="00F83FE0">
      <w:pPr>
        <w:spacing w:after="200"/>
      </w:pPr>
      <w:r>
        <w:t>Podrobnější informace o jednotlivých součástkách a materiálech jsou dostupné na následujících odkazech:</w:t>
      </w:r>
    </w:p>
    <w:p w14:paraId="450EF9BE" w14:textId="77777777" w:rsidR="00F83FE0" w:rsidRDefault="00F83FE0" w:rsidP="00897DA6">
      <w:pPr>
        <w:pStyle w:val="Odstavecseseznamem"/>
        <w:numPr>
          <w:ilvl w:val="0"/>
          <w:numId w:val="3"/>
        </w:numPr>
        <w:spacing w:after="200"/>
      </w:pPr>
      <w:r>
        <w:t>Filament pro 3D tisk</w:t>
      </w:r>
    </w:p>
    <w:p w14:paraId="6A8FDA4B" w14:textId="77777777" w:rsidR="00F83FE0" w:rsidRDefault="00F83FE0" w:rsidP="00897DA6">
      <w:pPr>
        <w:pStyle w:val="Odstavecseseznamem"/>
        <w:numPr>
          <w:ilvl w:val="0"/>
          <w:numId w:val="3"/>
        </w:numPr>
        <w:spacing w:after="200"/>
      </w:pPr>
      <w:r>
        <w:t>Špičaté nože a řezací nástroje</w:t>
      </w:r>
    </w:p>
    <w:p w14:paraId="0DD36380" w14:textId="7BCC1A99" w:rsidR="00F83FE0" w:rsidRDefault="00F83FE0" w:rsidP="00F83FE0">
      <w:pPr>
        <w:pStyle w:val="Odstavecseseznamem"/>
        <w:numPr>
          <w:ilvl w:val="0"/>
          <w:numId w:val="3"/>
        </w:numPr>
        <w:spacing w:after="200"/>
      </w:pPr>
      <w:r>
        <w:t>Brusné papíry</w:t>
      </w:r>
    </w:p>
    <w:p w14:paraId="2477B17E" w14:textId="6D83C05C" w:rsidR="006F7AA9" w:rsidRDefault="006F7AA9" w:rsidP="006F7AA9">
      <w:pPr>
        <w:spacing w:after="200"/>
      </w:pPr>
      <w:r>
        <w:br w:type="page"/>
      </w:r>
      <w:bookmarkStart w:id="9" w:name="_GoBack"/>
      <w:bookmarkEnd w:id="9"/>
    </w:p>
    <w:p w14:paraId="79CF59E5" w14:textId="23DF5589" w:rsidR="00F83FE0" w:rsidRDefault="00F83FE0" w:rsidP="00E943C2">
      <w:pPr>
        <w:pStyle w:val="Nadpis1"/>
      </w:pPr>
      <w:bookmarkStart w:id="10" w:name="_Toc136942567"/>
      <w:r>
        <w:lastRenderedPageBreak/>
        <w:t>Pracovní postup</w:t>
      </w:r>
      <w:bookmarkEnd w:id="10"/>
    </w:p>
    <w:p w14:paraId="1E02CE5E" w14:textId="49E1265C" w:rsidR="00F83FE0" w:rsidRDefault="00F83FE0" w:rsidP="00F83FE0">
      <w:pPr>
        <w:spacing w:after="200"/>
      </w:pPr>
      <w:r>
        <w:t>Následující postup popisuje výrobu razítek:</w:t>
      </w:r>
    </w:p>
    <w:p w14:paraId="6CB39CB3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 xml:space="preserve">Příprava 3D modelu: Stáhněte 3D model razítka ze souboru s </w:t>
      </w:r>
      <w:proofErr w:type="gramStart"/>
      <w:r>
        <w:t>koncovkou .stl</w:t>
      </w:r>
      <w:proofErr w:type="gramEnd"/>
      <w:r>
        <w:t>. Prohlédněte si model v 3D tiskovém software, který jste si vybrali. Zkontrolujte, zda jsou všechny detaily modelu správně zobrazeny.</w:t>
      </w:r>
    </w:p>
    <w:p w14:paraId="418F73D7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Nastavení 3D tiskárny: Zapněte 3D tiskárnu a zkontrolujte, zda je správně nastavena. Ujistěte se, že je tisková plocha čistá a rovná, a že je tisková hlava správně zarovnána.</w:t>
      </w:r>
    </w:p>
    <w:p w14:paraId="375BDFD7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Výběr a příprava filamentu: Vyberte filament ve vhodné barvě. Filament vložte do tiskárny podle pokynů výrobce. Ujistěte se, že filament správně prochází extruderem.</w:t>
      </w:r>
    </w:p>
    <w:p w14:paraId="5AA701B0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Nastavení parametrů tisku: V tiskovém software nastavte parametry tisku. To může zahrnovat rychlost tisku, teplotu tiskárny, výšku vrstvy, použití podpůrných struktur a další. Tyto parametry mohou ovlivnit kvalitu a detail tisku, takže je důležité je pečlivě nastavit.</w:t>
      </w:r>
    </w:p>
    <w:p w14:paraId="53F89AD2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Spustit tisk: Po ověření, že je vše připraveno, spusťte tisk. Během tisku sledujte proces, abyste byli schopni včas identifikovat a řešit případné problémy.</w:t>
      </w:r>
    </w:p>
    <w:p w14:paraId="03585AFC" w14:textId="77777777" w:rsidR="00F83FE0" w:rsidRDefault="00F83FE0" w:rsidP="00D0364A">
      <w:pPr>
        <w:pStyle w:val="Odstavecseseznamem"/>
        <w:numPr>
          <w:ilvl w:val="0"/>
          <w:numId w:val="8"/>
        </w:numPr>
      </w:pPr>
      <w:r>
        <w:t>Dokončení tisku a úpravy: Po dokončení tisku odeberte tisk z tiskové plochy. Vyčistěte případné podpůrné struktury a použijte špičatý nůž nebo řezací nástroj k jemnému doladění detailů razítka.</w:t>
      </w:r>
    </w:p>
    <w:p w14:paraId="7BF1906F" w14:textId="0DE77D8B" w:rsidR="00F83FE0" w:rsidRDefault="00F83FE0" w:rsidP="0073369E">
      <w:pPr>
        <w:pStyle w:val="Nadpis1"/>
      </w:pPr>
      <w:bookmarkStart w:id="11" w:name="_Toc136942568"/>
      <w:r>
        <w:t>Návod k</w:t>
      </w:r>
      <w:r w:rsidR="005018C2">
        <w:t> </w:t>
      </w:r>
      <w:r>
        <w:t>použití</w:t>
      </w:r>
      <w:bookmarkEnd w:id="11"/>
    </w:p>
    <w:p w14:paraId="289DAFD4" w14:textId="77777777" w:rsidR="009B13F9" w:rsidRDefault="005018C2" w:rsidP="009B13F9">
      <w:r w:rsidRPr="005018C2">
        <w:t>Následující postup popisuje využití razítek:</w:t>
      </w:r>
    </w:p>
    <w:p w14:paraId="7D3EE63C" w14:textId="5A19BE12" w:rsidR="00F83FE0" w:rsidRDefault="00F83FE0" w:rsidP="007669F7">
      <w:pPr>
        <w:pStyle w:val="Odstavecseseznamem"/>
        <w:numPr>
          <w:ilvl w:val="0"/>
          <w:numId w:val="9"/>
        </w:numPr>
      </w:pPr>
      <w:r>
        <w:t>Připravte materiál, do kterého chcete vykrajovat nebo vytlačovat motivy.</w:t>
      </w:r>
    </w:p>
    <w:p w14:paraId="71138BFF" w14:textId="77777777" w:rsidR="00F83FE0" w:rsidRDefault="00F83FE0" w:rsidP="007669F7">
      <w:pPr>
        <w:pStyle w:val="Odstavecseseznamem"/>
        <w:numPr>
          <w:ilvl w:val="0"/>
          <w:numId w:val="9"/>
        </w:numPr>
      </w:pPr>
      <w:r>
        <w:t>Vyberte vhodné razítko podle vašich potřeb.</w:t>
      </w:r>
    </w:p>
    <w:p w14:paraId="15EEADC0" w14:textId="77777777" w:rsidR="00F83FE0" w:rsidRDefault="00F83FE0" w:rsidP="007669F7">
      <w:pPr>
        <w:pStyle w:val="Odstavecseseznamem"/>
        <w:numPr>
          <w:ilvl w:val="0"/>
          <w:numId w:val="9"/>
        </w:numPr>
      </w:pPr>
      <w:r>
        <w:t>Pečlivě přiložte razítko na povrch materiálu.</w:t>
      </w:r>
    </w:p>
    <w:p w14:paraId="52A5CB4D" w14:textId="2F57B48B" w:rsidR="007669F7" w:rsidRPr="007E3910" w:rsidRDefault="00F83FE0" w:rsidP="007669F7">
      <w:pPr>
        <w:pStyle w:val="Odstavecseseznamem"/>
        <w:numPr>
          <w:ilvl w:val="0"/>
          <w:numId w:val="9"/>
        </w:numPr>
      </w:pPr>
      <w:r>
        <w:t>Pro 2D razítka použijte vhodnou sílu a techniku, abyste vytvořili jasný obrazec.</w:t>
      </w:r>
      <w:r w:rsidR="00B85787">
        <w:br/>
      </w:r>
      <w:r>
        <w:t>Pro 3D razítka pečlivě vytlačujte razítko na materiál a ujistěte se, že se vytvořil požadovaný motiv.</w:t>
      </w:r>
    </w:p>
    <w:sectPr w:rsidR="007669F7" w:rsidRPr="007E3910" w:rsidSect="00AB02A7">
      <w:headerReference w:type="default" r:id="rId17"/>
      <w:footerReference w:type="default" r:id="rId1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90EC6" w14:textId="77777777" w:rsidR="005D4841" w:rsidRDefault="005D4841">
      <w:r>
        <w:separator/>
      </w:r>
    </w:p>
    <w:p w14:paraId="6C58AAC1" w14:textId="77777777" w:rsidR="005D4841" w:rsidRDefault="005D4841"/>
  </w:endnote>
  <w:endnote w:type="continuationSeparator" w:id="0">
    <w:p w14:paraId="0A6505D6" w14:textId="77777777" w:rsidR="005D4841" w:rsidRDefault="005D4841">
      <w:r>
        <w:continuationSeparator/>
      </w:r>
    </w:p>
    <w:p w14:paraId="609D96BE" w14:textId="77777777" w:rsidR="005D4841" w:rsidRDefault="005D48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2903CBC8" w14:textId="77777777" w:rsidR="00DF027C" w:rsidRDefault="00DF027C">
        <w:pPr>
          <w:pStyle w:val="Zpat"/>
          <w:jc w:val="center"/>
          <w:rPr>
            <w:noProof/>
          </w:rPr>
        </w:pPr>
        <w:r>
          <w:rPr>
            <w:noProof/>
            <w:lang w:bidi="cs-CZ"/>
          </w:rPr>
          <w:fldChar w:fldCharType="begin"/>
        </w:r>
        <w:r>
          <w:rPr>
            <w:noProof/>
            <w:lang w:bidi="cs-CZ"/>
          </w:rPr>
          <w:instrText xml:space="preserve"> PAGE   \* MERGEFORMAT </w:instrText>
        </w:r>
        <w:r>
          <w:rPr>
            <w:noProof/>
            <w:lang w:bidi="cs-CZ"/>
          </w:rPr>
          <w:fldChar w:fldCharType="separate"/>
        </w:r>
        <w:r w:rsidR="00AB02A7"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  <w:p w14:paraId="4B99056E" w14:textId="77777777" w:rsidR="00DF027C" w:rsidRDefault="00DF027C">
    <w:pPr>
      <w:pStyle w:val="Zpa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3343" w14:textId="77777777" w:rsidR="005D4841" w:rsidRDefault="005D4841">
      <w:r>
        <w:separator/>
      </w:r>
    </w:p>
    <w:p w14:paraId="0DB25168" w14:textId="77777777" w:rsidR="005D4841" w:rsidRDefault="005D4841"/>
  </w:footnote>
  <w:footnote w:type="continuationSeparator" w:id="0">
    <w:p w14:paraId="7EBF5F99" w14:textId="77777777" w:rsidR="005D4841" w:rsidRDefault="005D4841">
      <w:r>
        <w:continuationSeparator/>
      </w:r>
    </w:p>
    <w:p w14:paraId="0EC37DC0" w14:textId="77777777" w:rsidR="005D4841" w:rsidRDefault="005D48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299C43A" w14:textId="77777777" w:rsidTr="00B61B51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082A75" w:themeColor="text2"/>
            <w:right w:val="nil"/>
          </w:tcBorders>
        </w:tcPr>
        <w:sdt>
          <w:sdtPr>
            <w:rPr>
              <w:noProof/>
            </w:rPr>
            <w:id w:val="1669978034"/>
            <w:docPartObj>
              <w:docPartGallery w:val="Page Numbers (Bottom of Page)"/>
              <w:docPartUnique/>
            </w:docPartObj>
          </w:sdtPr>
          <w:sdtEndPr/>
          <w:sdtContent>
            <w:p w14:paraId="4DDBEF00" w14:textId="77777777" w:rsidR="00156AC1" w:rsidRDefault="00156AC1" w:rsidP="00156AC1">
              <w:pPr>
                <w:pStyle w:val="Zpat"/>
                <w:rPr>
                  <w:noProof/>
                  <w:lang w:bidi="cs-CZ"/>
                </w:rPr>
              </w:pPr>
            </w:p>
            <w:p w14:paraId="3461D779" w14:textId="77777777" w:rsidR="00D077E9" w:rsidRDefault="006F7AA9" w:rsidP="00156AC1">
              <w:pPr>
                <w:pStyle w:val="Zpat"/>
                <w:rPr>
                  <w:noProof/>
                </w:rPr>
              </w:pPr>
            </w:p>
          </w:sdtContent>
        </w:sdt>
      </w:tc>
    </w:tr>
  </w:tbl>
  <w:p w14:paraId="3CF2D8B6" w14:textId="77777777" w:rsidR="00D077E9" w:rsidRDefault="00D077E9" w:rsidP="00D077E9">
    <w:pPr>
      <w:pStyle w:val="Zhlav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4CCB"/>
    <w:multiLevelType w:val="hybridMultilevel"/>
    <w:tmpl w:val="87600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45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B7DA2"/>
    <w:multiLevelType w:val="hybridMultilevel"/>
    <w:tmpl w:val="E63E7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414"/>
    <w:multiLevelType w:val="hybridMultilevel"/>
    <w:tmpl w:val="FB6CE0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7E90"/>
    <w:multiLevelType w:val="hybridMultilevel"/>
    <w:tmpl w:val="3D9E2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6E8D"/>
    <w:multiLevelType w:val="hybridMultilevel"/>
    <w:tmpl w:val="D980C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97ABD"/>
    <w:multiLevelType w:val="hybridMultilevel"/>
    <w:tmpl w:val="EB4EA5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E6054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4207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7"/>
    <w:rsid w:val="00005B7C"/>
    <w:rsid w:val="0002482E"/>
    <w:rsid w:val="00031BE0"/>
    <w:rsid w:val="000363B9"/>
    <w:rsid w:val="00050324"/>
    <w:rsid w:val="00050E89"/>
    <w:rsid w:val="000A0150"/>
    <w:rsid w:val="000E63C9"/>
    <w:rsid w:val="00130E9D"/>
    <w:rsid w:val="001341A0"/>
    <w:rsid w:val="00150A6D"/>
    <w:rsid w:val="00156AC1"/>
    <w:rsid w:val="00185B35"/>
    <w:rsid w:val="00196E76"/>
    <w:rsid w:val="001F2BC8"/>
    <w:rsid w:val="001F5F6B"/>
    <w:rsid w:val="00206CEB"/>
    <w:rsid w:val="0021108F"/>
    <w:rsid w:val="0023298A"/>
    <w:rsid w:val="00243EBC"/>
    <w:rsid w:val="00246A35"/>
    <w:rsid w:val="00262D70"/>
    <w:rsid w:val="00283703"/>
    <w:rsid w:val="00284348"/>
    <w:rsid w:val="002C2667"/>
    <w:rsid w:val="002C7D86"/>
    <w:rsid w:val="002F51F5"/>
    <w:rsid w:val="00312137"/>
    <w:rsid w:val="00330359"/>
    <w:rsid w:val="0033762F"/>
    <w:rsid w:val="003405E1"/>
    <w:rsid w:val="00360494"/>
    <w:rsid w:val="00366C7E"/>
    <w:rsid w:val="00384EA3"/>
    <w:rsid w:val="003A39A1"/>
    <w:rsid w:val="003A3CE7"/>
    <w:rsid w:val="003C2191"/>
    <w:rsid w:val="003D3863"/>
    <w:rsid w:val="004110DE"/>
    <w:rsid w:val="0043532F"/>
    <w:rsid w:val="0044085A"/>
    <w:rsid w:val="0045651E"/>
    <w:rsid w:val="004701A9"/>
    <w:rsid w:val="00476F0C"/>
    <w:rsid w:val="00482227"/>
    <w:rsid w:val="004B21A5"/>
    <w:rsid w:val="004E3BF3"/>
    <w:rsid w:val="005018C2"/>
    <w:rsid w:val="005037F0"/>
    <w:rsid w:val="00516A86"/>
    <w:rsid w:val="005275F6"/>
    <w:rsid w:val="00572102"/>
    <w:rsid w:val="005A108D"/>
    <w:rsid w:val="005A28E2"/>
    <w:rsid w:val="005B7F55"/>
    <w:rsid w:val="005D4841"/>
    <w:rsid w:val="005F1BB0"/>
    <w:rsid w:val="00610140"/>
    <w:rsid w:val="00656C4D"/>
    <w:rsid w:val="006A546B"/>
    <w:rsid w:val="006E5716"/>
    <w:rsid w:val="006F53E4"/>
    <w:rsid w:val="006F7AA9"/>
    <w:rsid w:val="007302B3"/>
    <w:rsid w:val="00730733"/>
    <w:rsid w:val="00730E3A"/>
    <w:rsid w:val="0073369E"/>
    <w:rsid w:val="00736AAF"/>
    <w:rsid w:val="007378AD"/>
    <w:rsid w:val="00741146"/>
    <w:rsid w:val="00743C48"/>
    <w:rsid w:val="00747D94"/>
    <w:rsid w:val="00765B2A"/>
    <w:rsid w:val="007669F7"/>
    <w:rsid w:val="00783A34"/>
    <w:rsid w:val="007A5D12"/>
    <w:rsid w:val="007C0673"/>
    <w:rsid w:val="007C6B52"/>
    <w:rsid w:val="007D16C5"/>
    <w:rsid w:val="007E1D29"/>
    <w:rsid w:val="007E3910"/>
    <w:rsid w:val="00854B56"/>
    <w:rsid w:val="00862FE4"/>
    <w:rsid w:val="0086389A"/>
    <w:rsid w:val="0087605E"/>
    <w:rsid w:val="008845EC"/>
    <w:rsid w:val="00897DA6"/>
    <w:rsid w:val="008B1FEE"/>
    <w:rsid w:val="008F0DA5"/>
    <w:rsid w:val="008F2552"/>
    <w:rsid w:val="00903C32"/>
    <w:rsid w:val="00916B16"/>
    <w:rsid w:val="009173B9"/>
    <w:rsid w:val="0093335D"/>
    <w:rsid w:val="0093613E"/>
    <w:rsid w:val="00943026"/>
    <w:rsid w:val="00966B81"/>
    <w:rsid w:val="009B13F9"/>
    <w:rsid w:val="009C7720"/>
    <w:rsid w:val="009D44EB"/>
    <w:rsid w:val="009E23B9"/>
    <w:rsid w:val="00A0399D"/>
    <w:rsid w:val="00A23AFA"/>
    <w:rsid w:val="00A31B3E"/>
    <w:rsid w:val="00A41EC8"/>
    <w:rsid w:val="00A532F3"/>
    <w:rsid w:val="00A57484"/>
    <w:rsid w:val="00A8489E"/>
    <w:rsid w:val="00A85CFB"/>
    <w:rsid w:val="00AB02A7"/>
    <w:rsid w:val="00AB3435"/>
    <w:rsid w:val="00AC29F3"/>
    <w:rsid w:val="00AE5E0C"/>
    <w:rsid w:val="00B0205B"/>
    <w:rsid w:val="00B10A54"/>
    <w:rsid w:val="00B231E5"/>
    <w:rsid w:val="00B4388F"/>
    <w:rsid w:val="00B61B51"/>
    <w:rsid w:val="00B85787"/>
    <w:rsid w:val="00BD122A"/>
    <w:rsid w:val="00BD59EC"/>
    <w:rsid w:val="00C02B87"/>
    <w:rsid w:val="00C14BA1"/>
    <w:rsid w:val="00C35A1A"/>
    <w:rsid w:val="00C4086D"/>
    <w:rsid w:val="00C457B4"/>
    <w:rsid w:val="00C6736C"/>
    <w:rsid w:val="00C94766"/>
    <w:rsid w:val="00CA1896"/>
    <w:rsid w:val="00CB1C93"/>
    <w:rsid w:val="00CB5B28"/>
    <w:rsid w:val="00CB661D"/>
    <w:rsid w:val="00CC0B83"/>
    <w:rsid w:val="00CD40D6"/>
    <w:rsid w:val="00CF5371"/>
    <w:rsid w:val="00D0323A"/>
    <w:rsid w:val="00D0364A"/>
    <w:rsid w:val="00D0559F"/>
    <w:rsid w:val="00D077E9"/>
    <w:rsid w:val="00D224BD"/>
    <w:rsid w:val="00D300B4"/>
    <w:rsid w:val="00D42CB7"/>
    <w:rsid w:val="00D5413D"/>
    <w:rsid w:val="00D570A9"/>
    <w:rsid w:val="00D70D02"/>
    <w:rsid w:val="00D770C7"/>
    <w:rsid w:val="00D81E98"/>
    <w:rsid w:val="00D82CEB"/>
    <w:rsid w:val="00D86945"/>
    <w:rsid w:val="00D90290"/>
    <w:rsid w:val="00DD152F"/>
    <w:rsid w:val="00DE213F"/>
    <w:rsid w:val="00DF027C"/>
    <w:rsid w:val="00E00A32"/>
    <w:rsid w:val="00E12896"/>
    <w:rsid w:val="00E22ACD"/>
    <w:rsid w:val="00E464E9"/>
    <w:rsid w:val="00E46668"/>
    <w:rsid w:val="00E5211A"/>
    <w:rsid w:val="00E620B0"/>
    <w:rsid w:val="00E678E1"/>
    <w:rsid w:val="00E81B40"/>
    <w:rsid w:val="00E916F4"/>
    <w:rsid w:val="00E943C2"/>
    <w:rsid w:val="00EA57E2"/>
    <w:rsid w:val="00EC2247"/>
    <w:rsid w:val="00EF2EA3"/>
    <w:rsid w:val="00EF555B"/>
    <w:rsid w:val="00F027BB"/>
    <w:rsid w:val="00F11DCF"/>
    <w:rsid w:val="00F129C6"/>
    <w:rsid w:val="00F162EA"/>
    <w:rsid w:val="00F52D27"/>
    <w:rsid w:val="00F83527"/>
    <w:rsid w:val="00F83FE0"/>
    <w:rsid w:val="00FD583F"/>
    <w:rsid w:val="00FD7488"/>
    <w:rsid w:val="00FF16B4"/>
    <w:rsid w:val="00FF789D"/>
    <w:rsid w:val="3A0F297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EF7FF"/>
  <w15:docId w15:val="{891D2D0A-408B-4726-9570-D38566E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Nadpis1">
    <w:name w:val="heading 1"/>
    <w:basedOn w:val="Normln"/>
    <w:next w:val="Normln"/>
    <w:link w:val="Nadpis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Nzev">
    <w:name w:val="Title"/>
    <w:basedOn w:val="Normln"/>
    <w:link w:val="Nzev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NzevChar">
    <w:name w:val="Název Char"/>
    <w:basedOn w:val="Standardnpsmoodstavce"/>
    <w:link w:val="Nzev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Podnadpis">
    <w:name w:val="Subtitle"/>
    <w:basedOn w:val="Normln"/>
    <w:link w:val="Podnadpis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PodnadpisChar">
    <w:name w:val="Podnadpis Char"/>
    <w:basedOn w:val="Standardnpsmoodstavce"/>
    <w:link w:val="Podnadpis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Nadpis1Char">
    <w:name w:val="Nadpis 1 Char"/>
    <w:basedOn w:val="Standardnpsmoodstavce"/>
    <w:link w:val="Nadpis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Zhlav">
    <w:name w:val="header"/>
    <w:basedOn w:val="Normln"/>
    <w:link w:val="ZhlavChar"/>
    <w:uiPriority w:val="8"/>
    <w:unhideWhenUsed/>
    <w:rsid w:val="005037F0"/>
  </w:style>
  <w:style w:type="character" w:customStyle="1" w:styleId="ZhlavChar">
    <w:name w:val="Záhlaví Char"/>
    <w:basedOn w:val="Standardnpsmoodstavce"/>
    <w:link w:val="Zhlav"/>
    <w:uiPriority w:val="8"/>
    <w:rsid w:val="0093335D"/>
  </w:style>
  <w:style w:type="paragraph" w:styleId="Zpat">
    <w:name w:val="footer"/>
    <w:basedOn w:val="Normln"/>
    <w:link w:val="ZpatChar"/>
    <w:uiPriority w:val="99"/>
    <w:unhideWhenUsed/>
    <w:rsid w:val="005037F0"/>
  </w:style>
  <w:style w:type="character" w:customStyle="1" w:styleId="ZpatChar">
    <w:name w:val="Zápatí Char"/>
    <w:basedOn w:val="Standardnpsmoodstavce"/>
    <w:link w:val="Zpat"/>
    <w:uiPriority w:val="99"/>
    <w:rsid w:val="005037F0"/>
    <w:rPr>
      <w:sz w:val="24"/>
      <w:szCs w:val="24"/>
    </w:rPr>
  </w:style>
  <w:style w:type="paragraph" w:customStyle="1" w:styleId="Jmno">
    <w:name w:val="Jméno"/>
    <w:basedOn w:val="Normln"/>
    <w:uiPriority w:val="3"/>
    <w:qFormat/>
    <w:rsid w:val="00B231E5"/>
    <w:pPr>
      <w:spacing w:line="240" w:lineRule="auto"/>
      <w:jc w:val="right"/>
    </w:pPr>
  </w:style>
  <w:style w:type="character" w:customStyle="1" w:styleId="Nadpis2Char">
    <w:name w:val="Nadpis 2 Char"/>
    <w:basedOn w:val="Standardnpsmoodstavce"/>
    <w:link w:val="Nadpis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Mkatabulky">
    <w:name w:val="Table Grid"/>
    <w:basedOn w:val="Normlntabulka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unhideWhenUsed/>
    <w:rsid w:val="00D86945"/>
    <w:rPr>
      <w:color w:val="808080"/>
    </w:rPr>
  </w:style>
  <w:style w:type="paragraph" w:customStyle="1" w:styleId="Obsah">
    <w:name w:val="Obsah"/>
    <w:basedOn w:val="Normln"/>
    <w:link w:val="Znakobsahu"/>
    <w:qFormat/>
    <w:rsid w:val="00DF027C"/>
    <w:rPr>
      <w:b w:val="0"/>
    </w:rPr>
  </w:style>
  <w:style w:type="paragraph" w:customStyle="1" w:styleId="Zvraznntext">
    <w:name w:val="Zvýrazněný text"/>
    <w:basedOn w:val="Normln"/>
    <w:link w:val="Znakzvraznnhotextu"/>
    <w:qFormat/>
    <w:rsid w:val="00DF027C"/>
  </w:style>
  <w:style w:type="character" w:customStyle="1" w:styleId="Znakobsahu">
    <w:name w:val="Znak obsahu"/>
    <w:basedOn w:val="Standardnpsmoodstavce"/>
    <w:link w:val="Obsah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Znakzvraznnhotextu">
    <w:name w:val="Znak zvýrazněného textu"/>
    <w:basedOn w:val="Standardnpsmoodstavce"/>
    <w:link w:val="Zvraznn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adpisobsahu">
    <w:name w:val="TOC Heading"/>
    <w:basedOn w:val="Nadpis1"/>
    <w:next w:val="Normln"/>
    <w:uiPriority w:val="39"/>
    <w:unhideWhenUsed/>
    <w:qFormat/>
    <w:rsid w:val="005A108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A108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5A108D"/>
    <w:rPr>
      <w:color w:val="3592CF" w:themeColor="hyperlink"/>
      <w:u w:val="single"/>
    </w:rPr>
  </w:style>
  <w:style w:type="paragraph" w:styleId="Odstavecseseznamem">
    <w:name w:val="List Paragraph"/>
    <w:basedOn w:val="Normln"/>
    <w:uiPriority w:val="34"/>
    <w:unhideWhenUsed/>
    <w:qFormat/>
    <w:rsid w:val="00A85CFB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45651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.honzejk.021\AppData\Roaming\Microsoft\Templates\Sestava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A84540D2D8473A8F3805A621CDC4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11A953-8829-4D6B-AD87-A9DEE5A2E0D0}"/>
      </w:docPartPr>
      <w:docPartBody>
        <w:p w:rsidR="00E464E9" w:rsidRDefault="00E464E9">
          <w:pPr>
            <w:pStyle w:val="A1A84540D2D8473A8F3805A621CDC4A1"/>
          </w:pPr>
          <w:r w:rsidRPr="00D86945">
            <w:rPr>
              <w:rStyle w:val="PodnadpisChar"/>
              <w:b/>
              <w:lang w:bidi="cs-CZ"/>
            </w:rPr>
            <w:fldChar w:fldCharType="begin"/>
          </w:r>
          <w:r w:rsidRPr="00D86945">
            <w:rPr>
              <w:rStyle w:val="PodnadpisChar"/>
              <w:lang w:bidi="cs-CZ"/>
            </w:rPr>
            <w:instrText xml:space="preserve"> DATE  \@ "MMMM d"  \* MERGEFORMAT </w:instrText>
          </w:r>
          <w:r w:rsidRPr="00D86945">
            <w:rPr>
              <w:rStyle w:val="PodnadpisChar"/>
              <w:b/>
              <w:lang w:bidi="cs-CZ"/>
            </w:rPr>
            <w:fldChar w:fldCharType="separate"/>
          </w:r>
          <w:r>
            <w:rPr>
              <w:rStyle w:val="PodnadpisChar"/>
              <w:lang w:bidi="cs-CZ"/>
            </w:rPr>
            <w:t>duben 18</w:t>
          </w:r>
          <w:r w:rsidRPr="00D86945">
            <w:rPr>
              <w:rStyle w:val="PodnadpisChar"/>
              <w:b/>
              <w:lang w:bidi="cs-CZ"/>
            </w:rPr>
            <w:fldChar w:fldCharType="end"/>
          </w:r>
        </w:p>
      </w:docPartBody>
    </w:docPart>
    <w:docPart>
      <w:docPartPr>
        <w:name w:val="0A2DDDAE29DC4A34A114E89F4230F42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C361FE-A327-4787-BC72-D7427F60D653}"/>
      </w:docPartPr>
      <w:docPartBody>
        <w:p w:rsidR="00E464E9" w:rsidRDefault="00E464E9">
          <w:pPr>
            <w:pStyle w:val="0A2DDDAE29DC4A34A114E89F4230F422"/>
          </w:pPr>
          <w:r>
            <w:rPr>
              <w:noProof/>
              <w:lang w:bidi="cs-CZ"/>
            </w:rPr>
            <w:t>NÁZEV SPOLEČNOSTI</w:t>
          </w:r>
        </w:p>
      </w:docPartBody>
    </w:docPart>
    <w:docPart>
      <w:docPartPr>
        <w:name w:val="A22FB9382540438AAFC290D2412BAF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4FCE88-9D36-4093-BB0C-CCA286C168D2}"/>
      </w:docPartPr>
      <w:docPartBody>
        <w:p w:rsidR="00E464E9" w:rsidRDefault="00E464E9">
          <w:pPr>
            <w:pStyle w:val="A22FB9382540438AAFC290D2412BAF25"/>
          </w:pPr>
          <w:r>
            <w:rPr>
              <w:noProof/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9"/>
    <w:rsid w:val="002B5DDA"/>
    <w:rsid w:val="00E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nadpis">
    <w:name w:val="Subtitle"/>
    <w:basedOn w:val="Normln"/>
    <w:link w:val="Podnadpis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PodnadpisChar">
    <w:name w:val="Podnadpis Char"/>
    <w:basedOn w:val="Standardnpsmoodstavce"/>
    <w:link w:val="Podnadpis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A1A84540D2D8473A8F3805A621CDC4A1">
    <w:name w:val="A1A84540D2D8473A8F3805A621CDC4A1"/>
  </w:style>
  <w:style w:type="paragraph" w:customStyle="1" w:styleId="0A2DDDAE29DC4A34A114E89F4230F422">
    <w:name w:val="0A2DDDAE29DC4A34A114E89F4230F422"/>
  </w:style>
  <w:style w:type="paragraph" w:customStyle="1" w:styleId="A22FB9382540438AAFC290D2412BAF25">
    <w:name w:val="A22FB9382540438AAFC290D2412BA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Petr Honzejk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0EF14629F95347BF2F6BF48D3899C7" ma:contentTypeVersion="16" ma:contentTypeDescription="Vytvoří nový dokument" ma:contentTypeScope="" ma:versionID="4323e2f23b06eb14c735fb06e2ecec4c">
  <xsd:schema xmlns:xsd="http://www.w3.org/2001/XMLSchema" xmlns:xs="http://www.w3.org/2001/XMLSchema" xmlns:p="http://schemas.microsoft.com/office/2006/metadata/properties" xmlns:ns2="6c8bef82-560f-405d-8d91-1a3e4c197b81" xmlns:ns3="319988ab-5c4a-439d-a800-db0ee4147c70" targetNamespace="http://schemas.microsoft.com/office/2006/metadata/properties" ma:root="true" ma:fieldsID="a64a3cd63744183fd9faea16e46a10d9" ns2:_="" ns3:_="">
    <xsd:import namespace="6c8bef82-560f-405d-8d91-1a3e4c197b81"/>
    <xsd:import namespace="319988ab-5c4a-439d-a800-db0ee4147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ef82-560f-405d-8d91-1a3e4c197b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88ab-5c4a-439d-a800-db0ee4147c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ae79069-bb63-49f8-b246-5e88d43e04d1}" ma:internalName="TaxCatchAll" ma:showField="CatchAllData" ma:web="319988ab-5c4a-439d-a800-db0ee4147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988ab-5c4a-439d-a800-db0ee4147c70" xsi:nil="true"/>
    <ReferenceId xmlns="6c8bef82-560f-405d-8d91-1a3e4c197b81" xsi:nil="true"/>
    <lcf76f155ced4ddcb4097134ff3c332f xmlns="6c8bef82-560f-405d-8d91-1a3e4c197b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59405-8B42-4648-9429-5C03F55E0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bef82-560f-405d-8d91-1a3e4c197b81"/>
    <ds:schemaRef ds:uri="319988ab-5c4a-439d-a800-db0ee4147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31B2B-345E-4CE3-950D-545342CC8EC9}">
  <ds:schemaRefs>
    <ds:schemaRef ds:uri="http://schemas.microsoft.com/office/2006/metadata/properties"/>
    <ds:schemaRef ds:uri="http://schemas.microsoft.com/office/infopath/2007/PartnerControls"/>
    <ds:schemaRef ds:uri="319988ab-5c4a-439d-a800-db0ee4147c70"/>
    <ds:schemaRef ds:uri="6c8bef82-560f-405d-8d91-1a3e4c197b81"/>
  </ds:schemaRefs>
</ds:datastoreItem>
</file>

<file path=customXml/itemProps4.xml><?xml version="1.0" encoding="utf-8"?>
<ds:datastoreItem xmlns:ds="http://schemas.openxmlformats.org/officeDocument/2006/customXml" ds:itemID="{200AE541-E93E-4234-8F2A-3F3B3C07F5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Sestava .dotx</Template>
  <TotalTime>24</TotalTime>
  <Pages>5</Pages>
  <Words>598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petr.honzejk.021</dc:creator>
  <cp:keywords/>
  <cp:lastModifiedBy>petr.honzejk.021@pslib.cz</cp:lastModifiedBy>
  <cp:revision>39</cp:revision>
  <cp:lastPrinted>2006-08-01T17:47:00Z</cp:lastPrinted>
  <dcterms:created xsi:type="dcterms:W3CDTF">2023-05-11T09:29:00Z</dcterms:created>
  <dcterms:modified xsi:type="dcterms:W3CDTF">2023-06-08T06:36:00Z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0x010100D10EF14629F95347BF2F6BF48D3899C7</vt:lpwstr>
  </property>
</Properties>
</file>