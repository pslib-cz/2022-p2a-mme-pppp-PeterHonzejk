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4BFC5" w14:textId="77777777" w:rsidR="00D077E9" w:rsidRDefault="00D82CEB" w:rsidP="00D70D02">
      <w:pPr>
        <w:rPr>
          <w:noProof/>
        </w:rPr>
      </w:pPr>
      <w:r>
        <w:rPr>
          <w:noProof/>
          <w:lang w:bidi="cs-CZ"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5030450" cy="6680200"/>
            <wp:effectExtent l="0" t="0" r="0" b="635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-7-1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30450" cy="668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cs-CZ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560612AD">
                <wp:simplePos x="0" y="0"/>
                <wp:positionH relativeFrom="column">
                  <wp:posOffset>-200660</wp:posOffset>
                </wp:positionH>
                <wp:positionV relativeFrom="page">
                  <wp:posOffset>939800</wp:posOffset>
                </wp:positionV>
                <wp:extent cx="3938905" cy="8915400"/>
                <wp:effectExtent l="0" t="0" r="23495" b="19050"/>
                <wp:wrapNone/>
                <wp:docPr id="3" name="Obdélník 3" descr="bílý obdélník pro text na titulní straně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9154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BFE8EBA" id="Obdélník 3" o:spid="_x0000_s1026" alt="bílý obdélník pro text na titulní straně" style="position:absolute;margin-left:-15.8pt;margin-top:74pt;width:310.15pt;height:70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" fillcolor="#082a75 [3215]" strokecolor="#082a75 [3215]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3"/>
      </w:tblGrid>
      <w:tr w:rsidR="00D077E9" w14:paraId="2932425E" w14:textId="77777777" w:rsidTr="00D82CEB">
        <w:trPr>
          <w:trHeight w:val="1894"/>
        </w:trPr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</w:tcPr>
          <w:p w14:paraId="26B11390" w14:textId="77777777" w:rsidR="00D077E9" w:rsidRDefault="00A57484" w:rsidP="00E12896">
            <w:pPr>
              <w:rPr>
                <w:noProof/>
              </w:rPr>
            </w:pPr>
            <w:r>
              <w:rPr>
                <w:noProof/>
                <w:lang w:bidi="cs-CZ"/>
              </w:rPr>
              <mc:AlternateContent>
                <mc:Choice Requires="wps">
                  <w:drawing>
                    <wp:inline distT="0" distB="0" distL="0" distR="0" wp14:anchorId="4D2820FB" wp14:editId="178626C3">
                      <wp:extent cx="3545217" cy="1500997"/>
                      <wp:effectExtent l="0" t="0" r="0" b="4445"/>
                      <wp:docPr id="8" name="Textové po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45217" cy="150099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9548682" w14:textId="04F87302" w:rsidR="00A57484" w:rsidRDefault="00747D94" w:rsidP="00A57484">
                                  <w:pPr>
                                    <w:pStyle w:val="Title"/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  <w:lang w:bidi="cs-CZ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  <w:lang w:bidi="cs-CZ"/>
                                    </w:rPr>
                                    <w:t>Návod</w:t>
                                  </w:r>
                                </w:p>
                                <w:p w14:paraId="0ABCC4F3" w14:textId="77777777" w:rsidR="00A57484" w:rsidRPr="008F0DA5" w:rsidRDefault="00A57484" w:rsidP="00A57484">
                                  <w:pPr>
                                    <w:pStyle w:val="Title"/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  <w:lang w:bidi="cs-CZ"/>
                                    </w:rPr>
                                  </w:pPr>
                                  <w:r w:rsidRPr="007378AD">
                                    <w:rPr>
                                      <w:b w:val="0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Sada šablon pro vykrajování</w:t>
                                  </w:r>
                                  <w:r>
                                    <w:rPr>
                                      <w:b w:val="0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  <w:r w:rsidRPr="007378AD">
                                    <w:rPr>
                                      <w:b w:val="0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2D/3D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D2820F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ové pole 8" o:spid="_x0000_s1026" type="#_x0000_t202" style="width:279.15pt;height:11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" filled="f" stroked="f" strokeweight=".5pt">
                      <v:textbox>
                        <w:txbxContent>
                          <w:p w14:paraId="19548682" w14:textId="04F87302" w:rsidR="00A57484" w:rsidRDefault="00747D94" w:rsidP="00A57484">
                            <w:pPr>
                              <w:pStyle w:val="Title"/>
                              <w:rPr>
                                <w:color w:val="FFFFFF" w:themeColor="background1"/>
                                <w:sz w:val="56"/>
                                <w:szCs w:val="56"/>
                                <w:lang w:bidi="cs-CZ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6"/>
                                <w:szCs w:val="56"/>
                                <w:lang w:bidi="cs-CZ"/>
                              </w:rPr>
                              <w:t>Návod</w:t>
                            </w:r>
                          </w:p>
                          <w:p w14:paraId="0ABCC4F3" w14:textId="77777777" w:rsidR="00A57484" w:rsidRPr="008F0DA5" w:rsidRDefault="00A57484" w:rsidP="00A57484">
                            <w:pPr>
                              <w:pStyle w:val="Title"/>
                              <w:rPr>
                                <w:color w:val="FFFFFF" w:themeColor="background1"/>
                                <w:sz w:val="56"/>
                                <w:szCs w:val="56"/>
                                <w:lang w:bidi="cs-CZ"/>
                              </w:rPr>
                            </w:pPr>
                            <w:r w:rsidRPr="007378AD">
                              <w:rPr>
                                <w:b w:val="0"/>
                                <w:color w:val="FFFFFF" w:themeColor="background1"/>
                                <w:sz w:val="56"/>
                                <w:szCs w:val="56"/>
                              </w:rPr>
                              <w:t>Sada šablon pro vykrajování</w:t>
                            </w:r>
                            <w:r>
                              <w:rPr>
                                <w:b w:val="0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7378AD">
                              <w:rPr>
                                <w:b w:val="0"/>
                                <w:color w:val="FFFFFF" w:themeColor="background1"/>
                                <w:sz w:val="56"/>
                                <w:szCs w:val="56"/>
                              </w:rPr>
                              <w:t>2D/3D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72A6659" w14:textId="77777777" w:rsidR="00D077E9" w:rsidRDefault="002C2667" w:rsidP="00E12896">
            <w:pPr>
              <w:rPr>
                <w:noProof/>
              </w:rPr>
            </w:pPr>
            <w:r>
              <w:rPr>
                <w:noProof/>
                <w:lang w:bidi="cs-CZ"/>
              </w:rPr>
              <mc:AlternateContent>
                <mc:Choice Requires="wps">
                  <w:drawing>
                    <wp:inline distT="0" distB="0" distL="0" distR="0" wp14:anchorId="5C6EA106" wp14:editId="1B243860">
                      <wp:extent cx="1390918" cy="0"/>
                      <wp:effectExtent l="0" t="19050" r="19050" b="19050"/>
                      <wp:docPr id="5" name="Přímá spojnice 5" descr="oddělovač textu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4A578F94" id="Přímá spojnice 5" o:spid="_x0000_s1026" alt="oddělovač textu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" strokecolor="white [3212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0A37501D" w14:textId="77777777" w:rsidTr="004701A9">
        <w:trPr>
          <w:trHeight w:val="7379"/>
        </w:trPr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</w:tcPr>
          <w:p w14:paraId="5DAB6C7B" w14:textId="77777777" w:rsidR="00D077E9" w:rsidRDefault="00D077E9" w:rsidP="00E12896">
            <w:pPr>
              <w:rPr>
                <w:noProof/>
              </w:rPr>
            </w:pPr>
          </w:p>
        </w:tc>
      </w:tr>
      <w:tr w:rsidR="00D077E9" w14:paraId="3731AA26" w14:textId="77777777" w:rsidTr="00D82CEB">
        <w:trPr>
          <w:trHeight w:val="2438"/>
        </w:trPr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  <w:color w:val="FFFFFF" w:themeColor="background1"/>
              </w:rPr>
              <w:id w:val="1080870105"/>
              <w:placeholder>
                <w:docPart w:val="A1A84540D2D8473A8F3805A621CDC4A1"/>
              </w:placeholder>
              <w15:appearance w15:val="hidden"/>
            </w:sdtPr>
            <w:sdtContent>
              <w:p w14:paraId="01F9324F" w14:textId="0D367BD7" w:rsidR="00D077E9" w:rsidRPr="007378AD" w:rsidRDefault="004701A9" w:rsidP="00E12896">
                <w:pPr>
                  <w:rPr>
                    <w:noProof/>
                    <w:color w:val="FFFFFF" w:themeColor="background1"/>
                  </w:rPr>
                </w:pPr>
                <w:r w:rsidRPr="00D86945">
                  <w:rPr>
                    <w:rStyle w:val="SubtitleChar"/>
                    <w:b w:val="0"/>
                    <w:lang w:bidi="cs-CZ"/>
                  </w:rPr>
                  <w:fldChar w:fldCharType="begin"/>
                </w:r>
                <w:r w:rsidRPr="00D86945">
                  <w:rPr>
                    <w:rStyle w:val="SubtitleChar"/>
                    <w:lang w:bidi="cs-CZ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  <w:lang w:bidi="cs-CZ"/>
                  </w:rPr>
                  <w:fldChar w:fldCharType="separate"/>
                </w:r>
                <w:r w:rsidR="00851D47">
                  <w:rPr>
                    <w:rStyle w:val="SubtitleChar"/>
                    <w:noProof/>
                    <w:lang w:bidi="cs-CZ"/>
                  </w:rPr>
                  <w:t>červen 25</w:t>
                </w:r>
                <w:r w:rsidRPr="00D86945">
                  <w:rPr>
                    <w:rStyle w:val="SubtitleChar"/>
                    <w:b w:val="0"/>
                    <w:lang w:bidi="cs-CZ"/>
                  </w:rPr>
                  <w:fldChar w:fldCharType="end"/>
                </w:r>
              </w:p>
            </w:sdtContent>
          </w:sdt>
          <w:p w14:paraId="02EB378F" w14:textId="77777777" w:rsidR="00D077E9" w:rsidRDefault="00D077E9" w:rsidP="00E12896">
            <w:pPr>
              <w:rPr>
                <w:noProof/>
                <w:color w:val="FFFFFF" w:themeColor="background1"/>
                <w:sz w:val="10"/>
                <w:szCs w:val="10"/>
              </w:rPr>
            </w:pPr>
            <w:r w:rsidRPr="007378AD">
              <w:rPr>
                <w:noProof/>
                <w:color w:val="FFFFFF" w:themeColor="background1"/>
                <w:sz w:val="10"/>
                <w:szCs w:val="10"/>
                <w:lang w:bidi="cs-CZ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Přímá spojnice 6" descr="oddělovač textu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3FF08056" id="Přímá spojnice 6" o:spid="_x0000_s1026" alt="oddělovač textu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" strokecolor="white [3212]" strokeweight="3pt">
                      <w10:anchorlock/>
                    </v:line>
                  </w:pict>
                </mc:Fallback>
              </mc:AlternateContent>
            </w:r>
          </w:p>
          <w:p w14:paraId="6A05A809" w14:textId="77777777" w:rsidR="00A57484" w:rsidRPr="007378AD" w:rsidRDefault="00A57484" w:rsidP="00E12896">
            <w:pPr>
              <w:rPr>
                <w:noProof/>
                <w:color w:val="FFFFFF" w:themeColor="background1"/>
                <w:sz w:val="10"/>
                <w:szCs w:val="10"/>
              </w:rPr>
            </w:pPr>
          </w:p>
          <w:sdt>
            <w:sdtPr>
              <w:rPr>
                <w:noProof/>
                <w:color w:val="FFFFFF" w:themeColor="background1"/>
              </w:rPr>
              <w:id w:val="-1740469667"/>
              <w:placeholder>
                <w:docPart w:val="0A2DDDAE29DC4A34A114E89F4230F422"/>
              </w:placeholder>
              <w15:appearance w15:val="hidden"/>
            </w:sdtPr>
            <w:sdtContent>
              <w:p w14:paraId="23507DBD" w14:textId="77777777" w:rsidR="001341A0" w:rsidRDefault="002C2667" w:rsidP="00E12896">
                <w:pPr>
                  <w:rPr>
                    <w:noProof/>
                    <w:color w:val="FFFFFF" w:themeColor="background1"/>
                  </w:rPr>
                </w:pPr>
                <w:r w:rsidRPr="007378AD">
                  <w:rPr>
                    <w:noProof/>
                    <w:color w:val="FFFFFF" w:themeColor="background1"/>
                  </w:rPr>
                  <w:t>Střední průmyslová škola strojní a elektrotechnická a Vyšší odborná škola</w:t>
                </w:r>
              </w:p>
              <w:p w14:paraId="1F7B5AE3" w14:textId="77777777" w:rsidR="001341A0" w:rsidRDefault="00031BE0" w:rsidP="00E12896">
                <w:pPr>
                  <w:rPr>
                    <w:noProof/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t>Liberec 1, Masarykova 3</w:t>
                </w:r>
              </w:p>
              <w:p w14:paraId="158BBCB8" w14:textId="77777777" w:rsidR="003405E1" w:rsidRDefault="006A546B" w:rsidP="00E12896">
                <w:pPr>
                  <w:rPr>
                    <w:noProof/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t>Školní rok: 2022/2023</w:t>
                </w:r>
              </w:p>
            </w:sdtContent>
          </w:sdt>
          <w:p w14:paraId="6A77C597" w14:textId="77777777" w:rsidR="00D077E9" w:rsidRPr="007378AD" w:rsidRDefault="00196E76" w:rsidP="00E12896">
            <w:pPr>
              <w:rPr>
                <w:noProof/>
                <w:color w:val="FFFFFF" w:themeColor="background1"/>
              </w:rPr>
            </w:pPr>
            <w:r>
              <w:rPr>
                <w:noProof/>
                <w:color w:val="FFFFFF" w:themeColor="background1"/>
                <w:lang w:bidi="cs-CZ"/>
              </w:rPr>
              <w:t>Autor</w:t>
            </w:r>
            <w:r w:rsidR="00D077E9" w:rsidRPr="007378AD">
              <w:rPr>
                <w:noProof/>
                <w:color w:val="FFFFFF" w:themeColor="background1"/>
                <w:lang w:bidi="cs-CZ"/>
              </w:rPr>
              <w:t xml:space="preserve">: </w:t>
            </w:r>
            <w:sdt>
              <w:sdtPr>
                <w:rPr>
                  <w:noProof/>
                  <w:color w:val="FFFFFF" w:themeColor="background1"/>
                </w:rPr>
                <w:alias w:val="Vaše jméno"/>
                <w:tag w:val="Vaše jméno"/>
                <w:id w:val="-180584491"/>
                <w:placeholder>
                  <w:docPart w:val="A22FB9382540438AAFC290D2412BAF25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="002C2667" w:rsidRPr="007378AD">
                  <w:rPr>
                    <w:noProof/>
                    <w:color w:val="FFFFFF" w:themeColor="background1"/>
                  </w:rPr>
                  <w:t>Petr Honzejk</w:t>
                </w:r>
              </w:sdtContent>
            </w:sdt>
          </w:p>
          <w:p w14:paraId="5A39BBE3" w14:textId="77777777" w:rsidR="00D077E9" w:rsidRPr="00D86945" w:rsidRDefault="00D077E9" w:rsidP="00E12896">
            <w:pPr>
              <w:rPr>
                <w:noProof/>
                <w:sz w:val="10"/>
                <w:szCs w:val="10"/>
              </w:rPr>
            </w:pPr>
          </w:p>
        </w:tc>
      </w:tr>
    </w:tbl>
    <w:p w14:paraId="3CCACB7D" w14:textId="77777777" w:rsidR="005A108D" w:rsidRDefault="00BD122A" w:rsidP="005A108D">
      <w:pPr>
        <w:pStyle w:val="Heading1"/>
        <w:rPr>
          <w:noProof/>
          <w:lang w:bidi="cs-CZ"/>
        </w:rPr>
      </w:pPr>
      <w:bookmarkStart w:id="0" w:name="_Toc136942557"/>
      <w:r w:rsidRPr="00D967AC">
        <w:rPr>
          <w:noProof/>
          <w:lang w:bidi="cs-CZ"/>
        </w:rPr>
        <w:drawing>
          <wp:anchor distT="0" distB="0" distL="114300" distR="114300" simplePos="0" relativeHeight="251661312" behindDoc="0" locked="0" layoutInCell="1" allowOverlap="1" wp14:anchorId="2B05B9CB" wp14:editId="42AF882E">
            <wp:simplePos x="0" y="0"/>
            <wp:positionH relativeFrom="margin">
              <wp:align>right</wp:align>
            </wp:positionH>
            <wp:positionV relativeFrom="paragraph">
              <wp:posOffset>8047990</wp:posOffset>
            </wp:positionV>
            <wp:extent cx="1482287" cy="611443"/>
            <wp:effectExtent l="0" t="0" r="0" b="0"/>
            <wp:wrapNone/>
            <wp:docPr id="12" name="Grafika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a 201" descr="zástupný objekt loga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287" cy="611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cs-CZ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Obdélník 2" descr="barevný obdélní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258D6AD" id="Obdélník 2" o:spid="_x0000_s1026" alt="barevný obdélník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" fillcolor="white [3212]" stroked="f" strokeweight="2pt">
                <w10:wrap anchory="page"/>
              </v:rect>
            </w:pict>
          </mc:Fallback>
        </mc:AlternateContent>
      </w:r>
      <w:bookmarkEnd w:id="0"/>
      <w:r w:rsidR="00D077E9">
        <w:rPr>
          <w:noProof/>
          <w:lang w:bidi="cs-CZ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-165236354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52254E7" w14:textId="77777777" w:rsidR="005A108D" w:rsidRDefault="005A108D">
          <w:pPr>
            <w:pStyle w:val="TOCHeading"/>
          </w:pPr>
          <w:r>
            <w:t>Obsah</w:t>
          </w:r>
        </w:p>
        <w:p w14:paraId="6BF5066E" w14:textId="2493124F" w:rsidR="00610140" w:rsidRDefault="005A108D">
          <w:pPr>
            <w:pStyle w:val="TO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942557" w:history="1">
            <w:r w:rsidR="00610140">
              <w:rPr>
                <w:noProof/>
                <w:webHidden/>
              </w:rPr>
              <w:tab/>
            </w:r>
            <w:r w:rsidR="00610140">
              <w:rPr>
                <w:noProof/>
                <w:webHidden/>
              </w:rPr>
              <w:fldChar w:fldCharType="begin"/>
            </w:r>
            <w:r w:rsidR="00610140">
              <w:rPr>
                <w:noProof/>
                <w:webHidden/>
              </w:rPr>
              <w:instrText xml:space="preserve"> PAGEREF _Toc136942557 \h </w:instrText>
            </w:r>
            <w:r w:rsidR="00610140">
              <w:rPr>
                <w:noProof/>
                <w:webHidden/>
              </w:rPr>
            </w:r>
            <w:r w:rsidR="00610140">
              <w:rPr>
                <w:noProof/>
                <w:webHidden/>
              </w:rPr>
              <w:fldChar w:fldCharType="separate"/>
            </w:r>
            <w:r w:rsidR="00610140">
              <w:rPr>
                <w:noProof/>
                <w:webHidden/>
              </w:rPr>
              <w:t>1</w:t>
            </w:r>
            <w:r w:rsidR="00610140">
              <w:rPr>
                <w:noProof/>
                <w:webHidden/>
              </w:rPr>
              <w:fldChar w:fldCharType="end"/>
            </w:r>
          </w:hyperlink>
        </w:p>
        <w:p w14:paraId="3204A751" w14:textId="48E99AE1" w:rsidR="00610140" w:rsidRDefault="00000000">
          <w:pPr>
            <w:pStyle w:val="TO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cs-CZ"/>
            </w:rPr>
          </w:pPr>
          <w:hyperlink w:anchor="_Toc136942558" w:history="1">
            <w:r w:rsidR="00610140" w:rsidRPr="00E1058D">
              <w:rPr>
                <w:rStyle w:val="Hyperlink"/>
                <w:noProof/>
              </w:rPr>
              <w:t>Využití</w:t>
            </w:r>
            <w:r w:rsidR="00610140">
              <w:rPr>
                <w:noProof/>
                <w:webHidden/>
              </w:rPr>
              <w:tab/>
            </w:r>
            <w:r w:rsidR="00610140">
              <w:rPr>
                <w:noProof/>
                <w:webHidden/>
              </w:rPr>
              <w:fldChar w:fldCharType="begin"/>
            </w:r>
            <w:r w:rsidR="00610140">
              <w:rPr>
                <w:noProof/>
                <w:webHidden/>
              </w:rPr>
              <w:instrText xml:space="preserve"> PAGEREF _Toc136942558 \h </w:instrText>
            </w:r>
            <w:r w:rsidR="00610140">
              <w:rPr>
                <w:noProof/>
                <w:webHidden/>
              </w:rPr>
            </w:r>
            <w:r w:rsidR="00610140">
              <w:rPr>
                <w:noProof/>
                <w:webHidden/>
              </w:rPr>
              <w:fldChar w:fldCharType="separate"/>
            </w:r>
            <w:r w:rsidR="00610140">
              <w:rPr>
                <w:noProof/>
                <w:webHidden/>
              </w:rPr>
              <w:t>3</w:t>
            </w:r>
            <w:r w:rsidR="00610140">
              <w:rPr>
                <w:noProof/>
                <w:webHidden/>
              </w:rPr>
              <w:fldChar w:fldCharType="end"/>
            </w:r>
          </w:hyperlink>
        </w:p>
        <w:p w14:paraId="7793A3EA" w14:textId="16F66EB2" w:rsidR="00610140" w:rsidRDefault="00000000">
          <w:pPr>
            <w:pStyle w:val="TO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cs-CZ"/>
            </w:rPr>
          </w:pPr>
          <w:hyperlink w:anchor="_Toc136942559" w:history="1">
            <w:r w:rsidR="00610140" w:rsidRPr="00E1058D">
              <w:rPr>
                <w:rStyle w:val="Hyperlink"/>
                <w:noProof/>
              </w:rPr>
              <w:t>Fotodokumentace</w:t>
            </w:r>
            <w:r w:rsidR="00610140">
              <w:rPr>
                <w:noProof/>
                <w:webHidden/>
              </w:rPr>
              <w:tab/>
            </w:r>
            <w:r w:rsidR="00610140">
              <w:rPr>
                <w:noProof/>
                <w:webHidden/>
              </w:rPr>
              <w:fldChar w:fldCharType="begin"/>
            </w:r>
            <w:r w:rsidR="00610140">
              <w:rPr>
                <w:noProof/>
                <w:webHidden/>
              </w:rPr>
              <w:instrText xml:space="preserve"> PAGEREF _Toc136942559 \h </w:instrText>
            </w:r>
            <w:r w:rsidR="00610140">
              <w:rPr>
                <w:noProof/>
                <w:webHidden/>
              </w:rPr>
            </w:r>
            <w:r w:rsidR="00610140">
              <w:rPr>
                <w:noProof/>
                <w:webHidden/>
              </w:rPr>
              <w:fldChar w:fldCharType="separate"/>
            </w:r>
            <w:r w:rsidR="00610140">
              <w:rPr>
                <w:noProof/>
                <w:webHidden/>
              </w:rPr>
              <w:t>3</w:t>
            </w:r>
            <w:r w:rsidR="00610140">
              <w:rPr>
                <w:noProof/>
                <w:webHidden/>
              </w:rPr>
              <w:fldChar w:fldCharType="end"/>
            </w:r>
          </w:hyperlink>
        </w:p>
        <w:p w14:paraId="760451DF" w14:textId="5509DCC4" w:rsidR="00610140" w:rsidRDefault="00000000">
          <w:pPr>
            <w:pStyle w:val="TO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cs-CZ"/>
            </w:rPr>
          </w:pPr>
          <w:hyperlink w:anchor="_Toc136942560" w:history="1">
            <w:r w:rsidR="00610140" w:rsidRPr="00E1058D">
              <w:rPr>
                <w:rStyle w:val="Hyperlink"/>
                <w:noProof/>
              </w:rPr>
              <w:t>Obrazová dokumentace pro replikování</w:t>
            </w:r>
            <w:r w:rsidR="00610140">
              <w:rPr>
                <w:noProof/>
                <w:webHidden/>
              </w:rPr>
              <w:tab/>
            </w:r>
            <w:r w:rsidR="00610140">
              <w:rPr>
                <w:noProof/>
                <w:webHidden/>
              </w:rPr>
              <w:fldChar w:fldCharType="begin"/>
            </w:r>
            <w:r w:rsidR="00610140">
              <w:rPr>
                <w:noProof/>
                <w:webHidden/>
              </w:rPr>
              <w:instrText xml:space="preserve"> PAGEREF _Toc136942560 \h </w:instrText>
            </w:r>
            <w:r w:rsidR="00610140">
              <w:rPr>
                <w:noProof/>
                <w:webHidden/>
              </w:rPr>
            </w:r>
            <w:r w:rsidR="00610140">
              <w:rPr>
                <w:noProof/>
                <w:webHidden/>
              </w:rPr>
              <w:fldChar w:fldCharType="separate"/>
            </w:r>
            <w:r w:rsidR="00610140">
              <w:rPr>
                <w:noProof/>
                <w:webHidden/>
              </w:rPr>
              <w:t>3</w:t>
            </w:r>
            <w:r w:rsidR="00610140">
              <w:rPr>
                <w:noProof/>
                <w:webHidden/>
              </w:rPr>
              <w:fldChar w:fldCharType="end"/>
            </w:r>
          </w:hyperlink>
        </w:p>
        <w:p w14:paraId="1EC5E09C" w14:textId="06619DEB" w:rsidR="00610140" w:rsidRDefault="00000000">
          <w:pPr>
            <w:pStyle w:val="TOC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cs-CZ"/>
            </w:rPr>
          </w:pPr>
          <w:hyperlink w:anchor="_Toc136942561" w:history="1">
            <w:r w:rsidR="00610140" w:rsidRPr="00E1058D">
              <w:rPr>
                <w:rStyle w:val="Hyperlink"/>
                <w:noProof/>
              </w:rPr>
              <w:t>Trilobit razítko:</w:t>
            </w:r>
            <w:r w:rsidR="00610140">
              <w:rPr>
                <w:noProof/>
                <w:webHidden/>
              </w:rPr>
              <w:tab/>
            </w:r>
            <w:r w:rsidR="00610140">
              <w:rPr>
                <w:noProof/>
                <w:webHidden/>
              </w:rPr>
              <w:fldChar w:fldCharType="begin"/>
            </w:r>
            <w:r w:rsidR="00610140">
              <w:rPr>
                <w:noProof/>
                <w:webHidden/>
              </w:rPr>
              <w:instrText xml:space="preserve"> PAGEREF _Toc136942561 \h </w:instrText>
            </w:r>
            <w:r w:rsidR="00610140">
              <w:rPr>
                <w:noProof/>
                <w:webHidden/>
              </w:rPr>
            </w:r>
            <w:r w:rsidR="00610140">
              <w:rPr>
                <w:noProof/>
                <w:webHidden/>
              </w:rPr>
              <w:fldChar w:fldCharType="separate"/>
            </w:r>
            <w:r w:rsidR="00610140">
              <w:rPr>
                <w:noProof/>
                <w:webHidden/>
              </w:rPr>
              <w:t>3</w:t>
            </w:r>
            <w:r w:rsidR="00610140">
              <w:rPr>
                <w:noProof/>
                <w:webHidden/>
              </w:rPr>
              <w:fldChar w:fldCharType="end"/>
            </w:r>
          </w:hyperlink>
        </w:p>
        <w:p w14:paraId="2846793F" w14:textId="5A7406DC" w:rsidR="00610140" w:rsidRDefault="00000000">
          <w:pPr>
            <w:pStyle w:val="TOC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cs-CZ"/>
            </w:rPr>
          </w:pPr>
          <w:hyperlink w:anchor="_Toc136942562" w:history="1">
            <w:r w:rsidR="00610140" w:rsidRPr="00E1058D">
              <w:rPr>
                <w:rStyle w:val="Hyperlink"/>
                <w:noProof/>
              </w:rPr>
              <w:t>Stehenní kost razítko:</w:t>
            </w:r>
            <w:r w:rsidR="00610140">
              <w:rPr>
                <w:noProof/>
                <w:webHidden/>
              </w:rPr>
              <w:tab/>
            </w:r>
            <w:r w:rsidR="00610140">
              <w:rPr>
                <w:noProof/>
                <w:webHidden/>
              </w:rPr>
              <w:fldChar w:fldCharType="begin"/>
            </w:r>
            <w:r w:rsidR="00610140">
              <w:rPr>
                <w:noProof/>
                <w:webHidden/>
              </w:rPr>
              <w:instrText xml:space="preserve"> PAGEREF _Toc136942562 \h </w:instrText>
            </w:r>
            <w:r w:rsidR="00610140">
              <w:rPr>
                <w:noProof/>
                <w:webHidden/>
              </w:rPr>
            </w:r>
            <w:r w:rsidR="00610140">
              <w:rPr>
                <w:noProof/>
                <w:webHidden/>
              </w:rPr>
              <w:fldChar w:fldCharType="separate"/>
            </w:r>
            <w:r w:rsidR="00610140">
              <w:rPr>
                <w:noProof/>
                <w:webHidden/>
              </w:rPr>
              <w:t>3</w:t>
            </w:r>
            <w:r w:rsidR="00610140">
              <w:rPr>
                <w:noProof/>
                <w:webHidden/>
              </w:rPr>
              <w:fldChar w:fldCharType="end"/>
            </w:r>
          </w:hyperlink>
        </w:p>
        <w:p w14:paraId="32A61EAF" w14:textId="2CF925B3" w:rsidR="00610140" w:rsidRDefault="00000000">
          <w:pPr>
            <w:pStyle w:val="TO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cs-CZ"/>
            </w:rPr>
          </w:pPr>
          <w:hyperlink w:anchor="_Toc136942563" w:history="1">
            <w:r w:rsidR="00610140" w:rsidRPr="00E1058D">
              <w:rPr>
                <w:rStyle w:val="Hyperlink"/>
                <w:noProof/>
              </w:rPr>
              <w:t>Cenová kalkulace</w:t>
            </w:r>
            <w:r w:rsidR="00610140">
              <w:rPr>
                <w:noProof/>
                <w:webHidden/>
              </w:rPr>
              <w:tab/>
            </w:r>
            <w:r w:rsidR="00610140">
              <w:rPr>
                <w:noProof/>
                <w:webHidden/>
              </w:rPr>
              <w:fldChar w:fldCharType="begin"/>
            </w:r>
            <w:r w:rsidR="00610140">
              <w:rPr>
                <w:noProof/>
                <w:webHidden/>
              </w:rPr>
              <w:instrText xml:space="preserve"> PAGEREF _Toc136942563 \h </w:instrText>
            </w:r>
            <w:r w:rsidR="00610140">
              <w:rPr>
                <w:noProof/>
                <w:webHidden/>
              </w:rPr>
            </w:r>
            <w:r w:rsidR="00610140">
              <w:rPr>
                <w:noProof/>
                <w:webHidden/>
              </w:rPr>
              <w:fldChar w:fldCharType="separate"/>
            </w:r>
            <w:r w:rsidR="00610140">
              <w:rPr>
                <w:noProof/>
                <w:webHidden/>
              </w:rPr>
              <w:t>3</w:t>
            </w:r>
            <w:r w:rsidR="00610140">
              <w:rPr>
                <w:noProof/>
                <w:webHidden/>
              </w:rPr>
              <w:fldChar w:fldCharType="end"/>
            </w:r>
          </w:hyperlink>
        </w:p>
        <w:p w14:paraId="29F3ED47" w14:textId="53079D65" w:rsidR="00610140" w:rsidRDefault="00000000">
          <w:pPr>
            <w:pStyle w:val="TOC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cs-CZ"/>
            </w:rPr>
          </w:pPr>
          <w:hyperlink w:anchor="_Toc136942564" w:history="1">
            <w:r w:rsidR="00610140" w:rsidRPr="00E1058D">
              <w:rPr>
                <w:rStyle w:val="Hyperlink"/>
                <w:noProof/>
              </w:rPr>
              <w:t>Trilobit razítko:</w:t>
            </w:r>
            <w:r w:rsidR="00610140">
              <w:rPr>
                <w:noProof/>
                <w:webHidden/>
              </w:rPr>
              <w:tab/>
            </w:r>
            <w:r w:rsidR="00610140">
              <w:rPr>
                <w:noProof/>
                <w:webHidden/>
              </w:rPr>
              <w:fldChar w:fldCharType="begin"/>
            </w:r>
            <w:r w:rsidR="00610140">
              <w:rPr>
                <w:noProof/>
                <w:webHidden/>
              </w:rPr>
              <w:instrText xml:space="preserve"> PAGEREF _Toc136942564 \h </w:instrText>
            </w:r>
            <w:r w:rsidR="00610140">
              <w:rPr>
                <w:noProof/>
                <w:webHidden/>
              </w:rPr>
            </w:r>
            <w:r w:rsidR="00610140">
              <w:rPr>
                <w:noProof/>
                <w:webHidden/>
              </w:rPr>
              <w:fldChar w:fldCharType="separate"/>
            </w:r>
            <w:r w:rsidR="00610140">
              <w:rPr>
                <w:noProof/>
                <w:webHidden/>
              </w:rPr>
              <w:t>3</w:t>
            </w:r>
            <w:r w:rsidR="00610140">
              <w:rPr>
                <w:noProof/>
                <w:webHidden/>
              </w:rPr>
              <w:fldChar w:fldCharType="end"/>
            </w:r>
          </w:hyperlink>
        </w:p>
        <w:p w14:paraId="0DE27E22" w14:textId="4F709EAD" w:rsidR="00610140" w:rsidRDefault="00000000">
          <w:pPr>
            <w:pStyle w:val="TOC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cs-CZ"/>
            </w:rPr>
          </w:pPr>
          <w:hyperlink w:anchor="_Toc136942565" w:history="1">
            <w:r w:rsidR="00610140" w:rsidRPr="00E1058D">
              <w:rPr>
                <w:rStyle w:val="Hyperlink"/>
                <w:noProof/>
              </w:rPr>
              <w:t>Stehenní kost razítko:</w:t>
            </w:r>
            <w:r w:rsidR="00610140">
              <w:rPr>
                <w:noProof/>
                <w:webHidden/>
              </w:rPr>
              <w:tab/>
            </w:r>
            <w:r w:rsidR="00610140">
              <w:rPr>
                <w:noProof/>
                <w:webHidden/>
              </w:rPr>
              <w:fldChar w:fldCharType="begin"/>
            </w:r>
            <w:r w:rsidR="00610140">
              <w:rPr>
                <w:noProof/>
                <w:webHidden/>
              </w:rPr>
              <w:instrText xml:space="preserve"> PAGEREF _Toc136942565 \h </w:instrText>
            </w:r>
            <w:r w:rsidR="00610140">
              <w:rPr>
                <w:noProof/>
                <w:webHidden/>
              </w:rPr>
            </w:r>
            <w:r w:rsidR="00610140">
              <w:rPr>
                <w:noProof/>
                <w:webHidden/>
              </w:rPr>
              <w:fldChar w:fldCharType="separate"/>
            </w:r>
            <w:r w:rsidR="00610140">
              <w:rPr>
                <w:noProof/>
                <w:webHidden/>
              </w:rPr>
              <w:t>4</w:t>
            </w:r>
            <w:r w:rsidR="00610140">
              <w:rPr>
                <w:noProof/>
                <w:webHidden/>
              </w:rPr>
              <w:fldChar w:fldCharType="end"/>
            </w:r>
          </w:hyperlink>
        </w:p>
        <w:p w14:paraId="450DA0D0" w14:textId="4226E6EB" w:rsidR="00610140" w:rsidRDefault="00000000">
          <w:pPr>
            <w:pStyle w:val="TO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cs-CZ"/>
            </w:rPr>
          </w:pPr>
          <w:hyperlink w:anchor="_Toc136942566" w:history="1">
            <w:r w:rsidR="00610140" w:rsidRPr="00E1058D">
              <w:rPr>
                <w:rStyle w:val="Hyperlink"/>
                <w:noProof/>
              </w:rPr>
              <w:t>Kompletní součástková a materiálová základna</w:t>
            </w:r>
            <w:r w:rsidR="00610140">
              <w:rPr>
                <w:noProof/>
                <w:webHidden/>
              </w:rPr>
              <w:tab/>
            </w:r>
            <w:r w:rsidR="00610140">
              <w:rPr>
                <w:noProof/>
                <w:webHidden/>
              </w:rPr>
              <w:fldChar w:fldCharType="begin"/>
            </w:r>
            <w:r w:rsidR="00610140">
              <w:rPr>
                <w:noProof/>
                <w:webHidden/>
              </w:rPr>
              <w:instrText xml:space="preserve"> PAGEREF _Toc136942566 \h </w:instrText>
            </w:r>
            <w:r w:rsidR="00610140">
              <w:rPr>
                <w:noProof/>
                <w:webHidden/>
              </w:rPr>
            </w:r>
            <w:r w:rsidR="00610140">
              <w:rPr>
                <w:noProof/>
                <w:webHidden/>
              </w:rPr>
              <w:fldChar w:fldCharType="separate"/>
            </w:r>
            <w:r w:rsidR="00610140">
              <w:rPr>
                <w:noProof/>
                <w:webHidden/>
              </w:rPr>
              <w:t>4</w:t>
            </w:r>
            <w:r w:rsidR="00610140">
              <w:rPr>
                <w:noProof/>
                <w:webHidden/>
              </w:rPr>
              <w:fldChar w:fldCharType="end"/>
            </w:r>
          </w:hyperlink>
        </w:p>
        <w:p w14:paraId="36DF29D3" w14:textId="671344D7" w:rsidR="00610140" w:rsidRDefault="00000000">
          <w:pPr>
            <w:pStyle w:val="TO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cs-CZ"/>
            </w:rPr>
          </w:pPr>
          <w:hyperlink w:anchor="_Toc136942567" w:history="1">
            <w:r w:rsidR="00610140" w:rsidRPr="00E1058D">
              <w:rPr>
                <w:rStyle w:val="Hyperlink"/>
                <w:noProof/>
              </w:rPr>
              <w:t>Pracovní postup</w:t>
            </w:r>
            <w:r w:rsidR="00610140">
              <w:rPr>
                <w:noProof/>
                <w:webHidden/>
              </w:rPr>
              <w:tab/>
            </w:r>
            <w:r w:rsidR="00610140">
              <w:rPr>
                <w:noProof/>
                <w:webHidden/>
              </w:rPr>
              <w:fldChar w:fldCharType="begin"/>
            </w:r>
            <w:r w:rsidR="00610140">
              <w:rPr>
                <w:noProof/>
                <w:webHidden/>
              </w:rPr>
              <w:instrText xml:space="preserve"> PAGEREF _Toc136942567 \h </w:instrText>
            </w:r>
            <w:r w:rsidR="00610140">
              <w:rPr>
                <w:noProof/>
                <w:webHidden/>
              </w:rPr>
            </w:r>
            <w:r w:rsidR="00610140">
              <w:rPr>
                <w:noProof/>
                <w:webHidden/>
              </w:rPr>
              <w:fldChar w:fldCharType="separate"/>
            </w:r>
            <w:r w:rsidR="00610140">
              <w:rPr>
                <w:noProof/>
                <w:webHidden/>
              </w:rPr>
              <w:t>4</w:t>
            </w:r>
            <w:r w:rsidR="00610140">
              <w:rPr>
                <w:noProof/>
                <w:webHidden/>
              </w:rPr>
              <w:fldChar w:fldCharType="end"/>
            </w:r>
          </w:hyperlink>
        </w:p>
        <w:p w14:paraId="2A544A76" w14:textId="5358EB46" w:rsidR="00610140" w:rsidRDefault="00000000">
          <w:pPr>
            <w:pStyle w:val="TO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cs-CZ"/>
            </w:rPr>
          </w:pPr>
          <w:hyperlink w:anchor="_Toc136942568" w:history="1">
            <w:r w:rsidR="00610140" w:rsidRPr="00E1058D">
              <w:rPr>
                <w:rStyle w:val="Hyperlink"/>
                <w:noProof/>
              </w:rPr>
              <w:t>Návod k použití</w:t>
            </w:r>
            <w:r w:rsidR="00610140">
              <w:rPr>
                <w:noProof/>
                <w:webHidden/>
              </w:rPr>
              <w:tab/>
            </w:r>
            <w:r w:rsidR="00610140">
              <w:rPr>
                <w:noProof/>
                <w:webHidden/>
              </w:rPr>
              <w:fldChar w:fldCharType="begin"/>
            </w:r>
            <w:r w:rsidR="00610140">
              <w:rPr>
                <w:noProof/>
                <w:webHidden/>
              </w:rPr>
              <w:instrText xml:space="preserve"> PAGEREF _Toc136942568 \h </w:instrText>
            </w:r>
            <w:r w:rsidR="00610140">
              <w:rPr>
                <w:noProof/>
                <w:webHidden/>
              </w:rPr>
            </w:r>
            <w:r w:rsidR="00610140">
              <w:rPr>
                <w:noProof/>
                <w:webHidden/>
              </w:rPr>
              <w:fldChar w:fldCharType="separate"/>
            </w:r>
            <w:r w:rsidR="00610140">
              <w:rPr>
                <w:noProof/>
                <w:webHidden/>
              </w:rPr>
              <w:t>5</w:t>
            </w:r>
            <w:r w:rsidR="00610140">
              <w:rPr>
                <w:noProof/>
                <w:webHidden/>
              </w:rPr>
              <w:fldChar w:fldCharType="end"/>
            </w:r>
          </w:hyperlink>
        </w:p>
        <w:p w14:paraId="4485041D" w14:textId="3DE4C539" w:rsidR="00CB661D" w:rsidRDefault="005A108D" w:rsidP="00CB661D">
          <w:pPr>
            <w:rPr>
              <w:bCs/>
            </w:rPr>
          </w:pPr>
          <w:r>
            <w:rPr>
              <w:bCs/>
            </w:rPr>
            <w:fldChar w:fldCharType="end"/>
          </w:r>
        </w:p>
      </w:sdtContent>
    </w:sdt>
    <w:p w14:paraId="0C49D713" w14:textId="07CCA369" w:rsidR="00CB661D" w:rsidRDefault="00CB661D" w:rsidP="00CB661D">
      <w:pPr>
        <w:spacing w:after="200"/>
      </w:pPr>
      <w:r>
        <w:br w:type="page"/>
      </w:r>
    </w:p>
    <w:p w14:paraId="1FA18738" w14:textId="3DFBB67C" w:rsidR="00A41EC8" w:rsidRDefault="00A41EC8" w:rsidP="00CB661D">
      <w:pPr>
        <w:pStyle w:val="Heading1"/>
      </w:pPr>
      <w:bookmarkStart w:id="1" w:name="_Toc136942558"/>
      <w:r>
        <w:lastRenderedPageBreak/>
        <w:t>Využití</w:t>
      </w:r>
      <w:bookmarkEnd w:id="1"/>
    </w:p>
    <w:p w14:paraId="13730C05" w14:textId="77777777" w:rsidR="00C27B0C" w:rsidRPr="00C27B0C" w:rsidRDefault="00C27B0C" w:rsidP="00C27B0C">
      <w:pPr>
        <w:pStyle w:val="Heading1"/>
        <w:rPr>
          <w:rFonts w:asciiTheme="minorHAnsi" w:eastAsiaTheme="minorEastAsia" w:hAnsiTheme="minorHAnsi" w:cstheme="minorBidi"/>
          <w:color w:val="082A75" w:themeColor="text2"/>
          <w:kern w:val="0"/>
          <w:sz w:val="28"/>
          <w:szCs w:val="22"/>
        </w:rPr>
      </w:pPr>
      <w:bookmarkStart w:id="2" w:name="_Toc136942559"/>
      <w:r w:rsidRPr="00C27B0C">
        <w:rPr>
          <w:rFonts w:asciiTheme="minorHAnsi" w:eastAsiaTheme="minorEastAsia" w:hAnsiTheme="minorHAnsi" w:cstheme="minorBidi"/>
          <w:color w:val="082A75" w:themeColor="text2"/>
          <w:kern w:val="0"/>
          <w:sz w:val="28"/>
          <w:szCs w:val="22"/>
        </w:rPr>
        <w:t>Tento projekt se zaměřuje na tvorbu 2D a 3D razítek, která jsou navržena tak, aby vykrajovala a vtiskávala specifické vzory nebo motivy do různých materiálů. Tyto razítka jsou s precizností navržena tak, aby přesně reprezentovala různé přírodní a vědecké prvky.</w:t>
      </w:r>
    </w:p>
    <w:p w14:paraId="4424880F" w14:textId="77777777" w:rsidR="00C27B0C" w:rsidRDefault="00C27B0C" w:rsidP="00C27B0C">
      <w:pPr>
        <w:pStyle w:val="Heading1"/>
        <w:rPr>
          <w:rFonts w:asciiTheme="minorHAnsi" w:eastAsiaTheme="minorEastAsia" w:hAnsiTheme="minorHAnsi" w:cstheme="minorBidi"/>
          <w:color w:val="082A75" w:themeColor="text2"/>
          <w:kern w:val="0"/>
          <w:sz w:val="28"/>
          <w:szCs w:val="22"/>
        </w:rPr>
      </w:pPr>
      <w:r w:rsidRPr="00C27B0C">
        <w:rPr>
          <w:rFonts w:asciiTheme="minorHAnsi" w:eastAsiaTheme="minorEastAsia" w:hAnsiTheme="minorHAnsi" w:cstheme="minorBidi"/>
          <w:color w:val="082A75" w:themeColor="text2"/>
          <w:kern w:val="0"/>
          <w:sz w:val="28"/>
          <w:szCs w:val="22"/>
        </w:rPr>
        <w:t>Tato razítka otevírají širokou škálu možností, ať už pro vzdělávací účely, umělecké podnikání nebo pro vytváření zajímavých aktivit, které zahrnují vtiskávání těchto vzorů do různých materiálů.</w:t>
      </w:r>
    </w:p>
    <w:bookmarkEnd w:id="2"/>
    <w:p w14:paraId="4C1384E4" w14:textId="5CCBFCD6" w:rsidR="00C27B0C" w:rsidRDefault="00D96F05" w:rsidP="00F83FE0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  <w:r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  <w:t>Vzory</w:t>
      </w:r>
    </w:p>
    <w:p w14:paraId="591A1C15" w14:textId="0AA737C7" w:rsidR="00F83FE0" w:rsidRDefault="00F83FE0" w:rsidP="00F83FE0">
      <w:pPr>
        <w:spacing w:after="200"/>
      </w:pPr>
      <w:r>
        <w:t>Následující obrázky a diagramy poskytují podrobnou obrazovou dokumentaci pro replikaci razítek:</w:t>
      </w:r>
    </w:p>
    <w:p w14:paraId="7AE05417" w14:textId="1451D88A" w:rsidR="0021108F" w:rsidRDefault="00851D47" w:rsidP="00FF789D">
      <w:pPr>
        <w:pStyle w:val="Heading2"/>
      </w:pPr>
      <w:bookmarkStart w:id="3" w:name="_Toc136942561"/>
      <w:r>
        <w:t>Razítko trilobita</w:t>
      </w:r>
      <w:bookmarkEnd w:id="3"/>
    </w:p>
    <w:p w14:paraId="2E98A7DC" w14:textId="6339C2E9" w:rsidR="00E5211A" w:rsidRPr="00E5211A" w:rsidRDefault="005A28E2" w:rsidP="00743C48">
      <w:pPr>
        <w:jc w:val="center"/>
      </w:pPr>
      <w:r>
        <w:rPr>
          <w:noProof/>
        </w:rPr>
        <w:drawing>
          <wp:inline distT="0" distB="0" distL="0" distR="0" wp14:anchorId="3B1E33D0" wp14:editId="73F579D2">
            <wp:extent cx="2656800" cy="1440000"/>
            <wp:effectExtent l="0" t="0" r="0" b="8255"/>
            <wp:docPr id="7" name="Obrázek 7" descr="model trilobit razít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34107" w14:textId="22ECE29A" w:rsidR="00C14BA1" w:rsidRDefault="00C14BA1" w:rsidP="00C14BA1">
      <w:pPr>
        <w:pStyle w:val="Heading2"/>
      </w:pPr>
      <w:r>
        <w:t xml:space="preserve">Razítko stehenní kosti </w:t>
      </w:r>
    </w:p>
    <w:p w14:paraId="55966A26" w14:textId="39F74514" w:rsidR="005A28E2" w:rsidRPr="005A28E2" w:rsidRDefault="005A28E2" w:rsidP="00743C48">
      <w:pPr>
        <w:jc w:val="center"/>
      </w:pPr>
      <w:r>
        <w:rPr>
          <w:noProof/>
        </w:rPr>
        <w:drawing>
          <wp:inline distT="0" distB="0" distL="0" distR="0" wp14:anchorId="79C78287" wp14:editId="58EE498B">
            <wp:extent cx="2649600" cy="1440000"/>
            <wp:effectExtent l="0" t="0" r="0" b="8255"/>
            <wp:docPr id="10" name="Obrázek 10" descr="model razítka stehenní ko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6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6BCCC" w14:textId="77777777" w:rsidR="00F83FE0" w:rsidRDefault="00F83FE0" w:rsidP="00FF789D">
      <w:pPr>
        <w:pStyle w:val="Heading1"/>
      </w:pPr>
      <w:bookmarkStart w:id="4" w:name="_Toc136942563"/>
      <w:r>
        <w:t>Cenová kalkulace</w:t>
      </w:r>
      <w:bookmarkEnd w:id="4"/>
    </w:p>
    <w:p w14:paraId="3D12CDEC" w14:textId="65437712" w:rsidR="00F83FE0" w:rsidRDefault="00F83FE0" w:rsidP="00F83FE0">
      <w:pPr>
        <w:spacing w:after="200"/>
      </w:pPr>
      <w:r>
        <w:t>Následuje přehled nákladů spojených s výrobou jednotlivých razítek:</w:t>
      </w:r>
    </w:p>
    <w:p w14:paraId="68E1CC1F" w14:textId="683BD65D" w:rsidR="00F83FE0" w:rsidRDefault="00F83FE0" w:rsidP="00FF789D">
      <w:pPr>
        <w:pStyle w:val="Heading2"/>
      </w:pPr>
      <w:bookmarkStart w:id="5" w:name="_Toc136942564"/>
      <w:r>
        <w:lastRenderedPageBreak/>
        <w:t>Trilobit razítko:</w:t>
      </w:r>
      <w:bookmarkEnd w:id="5"/>
    </w:p>
    <w:p w14:paraId="39609EEC" w14:textId="77777777" w:rsidR="00F83FE0" w:rsidRDefault="00F83FE0" w:rsidP="00F83FE0">
      <w:pPr>
        <w:spacing w:after="200"/>
      </w:pPr>
      <w:r>
        <w:t>Cena filamentu: neznámo</w:t>
      </w:r>
    </w:p>
    <w:p w14:paraId="4ABD9F85" w14:textId="77777777" w:rsidR="00F83FE0" w:rsidRDefault="00F83FE0" w:rsidP="00F83FE0">
      <w:pPr>
        <w:spacing w:after="200"/>
      </w:pPr>
      <w:r>
        <w:t>Náklady na 3D tisk: neznámo</w:t>
      </w:r>
    </w:p>
    <w:p w14:paraId="679D9EB6" w14:textId="77777777" w:rsidR="00F83FE0" w:rsidRDefault="00F83FE0" w:rsidP="00F83FE0">
      <w:pPr>
        <w:spacing w:after="200"/>
      </w:pPr>
      <w:r>
        <w:t>Celkové náklady: neznámo</w:t>
      </w:r>
    </w:p>
    <w:p w14:paraId="24DE8D73" w14:textId="77777777" w:rsidR="00F83FE0" w:rsidRDefault="00F83FE0" w:rsidP="00F83FE0">
      <w:pPr>
        <w:spacing w:after="200"/>
      </w:pPr>
    </w:p>
    <w:p w14:paraId="5FBDF84D" w14:textId="77F10B17" w:rsidR="00F83FE0" w:rsidRDefault="00F83FE0" w:rsidP="00FF789D">
      <w:pPr>
        <w:pStyle w:val="Heading2"/>
      </w:pPr>
      <w:bookmarkStart w:id="6" w:name="_Toc136942565"/>
      <w:r>
        <w:t>Stehenní kost razítko:</w:t>
      </w:r>
      <w:bookmarkEnd w:id="6"/>
    </w:p>
    <w:p w14:paraId="15EB95AA" w14:textId="77777777" w:rsidR="00F83FE0" w:rsidRDefault="00F83FE0" w:rsidP="00F83FE0">
      <w:pPr>
        <w:spacing w:after="200"/>
      </w:pPr>
      <w:r>
        <w:t>Cena filamentu: neznámo</w:t>
      </w:r>
    </w:p>
    <w:p w14:paraId="09D95F9F" w14:textId="77777777" w:rsidR="00F83FE0" w:rsidRDefault="00F83FE0" w:rsidP="00F83FE0">
      <w:pPr>
        <w:spacing w:after="200"/>
      </w:pPr>
      <w:r>
        <w:t>Náklady na 3D tisk: neznámo</w:t>
      </w:r>
    </w:p>
    <w:p w14:paraId="7AC93C9D" w14:textId="76CEACF4" w:rsidR="00F83FE0" w:rsidRDefault="00F83FE0" w:rsidP="00F83FE0">
      <w:pPr>
        <w:spacing w:after="200"/>
      </w:pPr>
      <w:r>
        <w:t>Celkové náklady: neznám</w:t>
      </w:r>
    </w:p>
    <w:p w14:paraId="207D5F3D" w14:textId="71CE0A98" w:rsidR="00F83FE0" w:rsidRDefault="00F83FE0" w:rsidP="0023298A">
      <w:pPr>
        <w:pStyle w:val="Heading1"/>
      </w:pPr>
      <w:bookmarkStart w:id="7" w:name="_Toc136942566"/>
      <w:r>
        <w:t>Kompletní součástková a materiálová základna</w:t>
      </w:r>
      <w:bookmarkEnd w:id="7"/>
    </w:p>
    <w:p w14:paraId="23294A09" w14:textId="08795019" w:rsidR="00F83FE0" w:rsidRDefault="00F83FE0" w:rsidP="00F83FE0">
      <w:pPr>
        <w:spacing w:after="200"/>
      </w:pPr>
      <w:r>
        <w:t>Zde je seznam součástek a materiálů potřebných pro výrobu razítek:</w:t>
      </w:r>
    </w:p>
    <w:p w14:paraId="0209FA10" w14:textId="77777777" w:rsidR="00F83FE0" w:rsidRDefault="00F83FE0" w:rsidP="0023298A">
      <w:pPr>
        <w:pStyle w:val="ListParagraph"/>
        <w:numPr>
          <w:ilvl w:val="0"/>
          <w:numId w:val="2"/>
        </w:numPr>
        <w:spacing w:after="200"/>
      </w:pPr>
      <w:r>
        <w:t>3D tisknutý model</w:t>
      </w:r>
    </w:p>
    <w:p w14:paraId="53CAF388" w14:textId="77777777" w:rsidR="00F83FE0" w:rsidRDefault="00F83FE0" w:rsidP="0023298A">
      <w:pPr>
        <w:pStyle w:val="ListParagraph"/>
        <w:numPr>
          <w:ilvl w:val="0"/>
          <w:numId w:val="2"/>
        </w:numPr>
        <w:spacing w:after="200"/>
      </w:pPr>
      <w:r>
        <w:t>Filament pro 3D tisk</w:t>
      </w:r>
    </w:p>
    <w:p w14:paraId="2BED7955" w14:textId="77777777" w:rsidR="00F83FE0" w:rsidRDefault="00F83FE0" w:rsidP="0023298A">
      <w:pPr>
        <w:pStyle w:val="ListParagraph"/>
        <w:numPr>
          <w:ilvl w:val="0"/>
          <w:numId w:val="2"/>
        </w:numPr>
        <w:spacing w:after="200"/>
      </w:pPr>
      <w:r>
        <w:t>Špičatý nůž nebo řezací nástroj</w:t>
      </w:r>
    </w:p>
    <w:p w14:paraId="553092A5" w14:textId="65D09769" w:rsidR="00F83FE0" w:rsidRDefault="00F83FE0" w:rsidP="0023298A">
      <w:pPr>
        <w:pStyle w:val="ListParagraph"/>
        <w:numPr>
          <w:ilvl w:val="0"/>
          <w:numId w:val="2"/>
        </w:numPr>
        <w:spacing w:after="200"/>
      </w:pPr>
      <w:r>
        <w:t>Brusné papíry různých jemností</w:t>
      </w:r>
    </w:p>
    <w:p w14:paraId="3BC30E79" w14:textId="21756CCE" w:rsidR="00F83FE0" w:rsidRDefault="00F83FE0" w:rsidP="00F83FE0">
      <w:pPr>
        <w:spacing w:after="200"/>
      </w:pPr>
      <w:r>
        <w:t>Podrobnější informace o jednotlivých součástkách a materiálech jsou dostupné na následujících odkazech:</w:t>
      </w:r>
    </w:p>
    <w:p w14:paraId="450EF9BE" w14:textId="77777777" w:rsidR="00F83FE0" w:rsidRDefault="00F83FE0" w:rsidP="00897DA6">
      <w:pPr>
        <w:pStyle w:val="ListParagraph"/>
        <w:numPr>
          <w:ilvl w:val="0"/>
          <w:numId w:val="3"/>
        </w:numPr>
        <w:spacing w:after="200"/>
      </w:pPr>
      <w:r>
        <w:t>Filament pro 3D tisk</w:t>
      </w:r>
    </w:p>
    <w:p w14:paraId="6A8FDA4B" w14:textId="77777777" w:rsidR="00F83FE0" w:rsidRDefault="00F83FE0" w:rsidP="00897DA6">
      <w:pPr>
        <w:pStyle w:val="ListParagraph"/>
        <w:numPr>
          <w:ilvl w:val="0"/>
          <w:numId w:val="3"/>
        </w:numPr>
        <w:spacing w:after="200"/>
      </w:pPr>
      <w:r>
        <w:t>Špičaté nože a řezací nástroje</w:t>
      </w:r>
    </w:p>
    <w:p w14:paraId="0DD36380" w14:textId="7BCC1A99" w:rsidR="00F83FE0" w:rsidRDefault="00F83FE0" w:rsidP="00F83FE0">
      <w:pPr>
        <w:pStyle w:val="ListParagraph"/>
        <w:numPr>
          <w:ilvl w:val="0"/>
          <w:numId w:val="3"/>
        </w:numPr>
        <w:spacing w:after="200"/>
      </w:pPr>
      <w:r>
        <w:t>Brusné papíry</w:t>
      </w:r>
    </w:p>
    <w:p w14:paraId="2477B17E" w14:textId="6D83C05C" w:rsidR="006F7AA9" w:rsidRDefault="006F7AA9" w:rsidP="006F7AA9">
      <w:pPr>
        <w:spacing w:after="200"/>
      </w:pPr>
      <w:r>
        <w:br w:type="page"/>
      </w:r>
    </w:p>
    <w:p w14:paraId="79CF59E5" w14:textId="23DF5589" w:rsidR="00F83FE0" w:rsidRDefault="00F83FE0" w:rsidP="00E943C2">
      <w:pPr>
        <w:pStyle w:val="Heading1"/>
      </w:pPr>
      <w:bookmarkStart w:id="8" w:name="_Toc136942567"/>
      <w:r>
        <w:lastRenderedPageBreak/>
        <w:t>Pracovní postup</w:t>
      </w:r>
      <w:bookmarkEnd w:id="8"/>
    </w:p>
    <w:p w14:paraId="1E02CE5E" w14:textId="49E1265C" w:rsidR="00F83FE0" w:rsidRDefault="00F83FE0" w:rsidP="00F83FE0">
      <w:pPr>
        <w:spacing w:after="200"/>
      </w:pPr>
      <w:r>
        <w:t>Následující postup popisuje výrobu razítek:</w:t>
      </w:r>
    </w:p>
    <w:p w14:paraId="6CB39CB3" w14:textId="77777777" w:rsidR="00F83FE0" w:rsidRDefault="00F83FE0" w:rsidP="00D0364A">
      <w:pPr>
        <w:pStyle w:val="ListParagraph"/>
        <w:numPr>
          <w:ilvl w:val="0"/>
          <w:numId w:val="8"/>
        </w:numPr>
      </w:pPr>
      <w:r>
        <w:t>Příprava 3D modelu: Stáhněte 3D model razítka ze souboru s koncovkou .stl. Prohlédněte si model v 3D tiskovém software, který jste si vybrali. Zkontrolujte, zda jsou všechny detaily modelu správně zobrazeny.</w:t>
      </w:r>
    </w:p>
    <w:p w14:paraId="418F73D7" w14:textId="77777777" w:rsidR="00F83FE0" w:rsidRDefault="00F83FE0" w:rsidP="00D0364A">
      <w:pPr>
        <w:pStyle w:val="ListParagraph"/>
        <w:numPr>
          <w:ilvl w:val="0"/>
          <w:numId w:val="8"/>
        </w:numPr>
      </w:pPr>
      <w:r>
        <w:t>Nastavení 3D tiskárny: Zapněte 3D tiskárnu a zkontrolujte, zda je správně nastavena. Ujistěte se, že je tisková plocha čistá a rovná, a že je tisková hlava správně zarovnána.</w:t>
      </w:r>
    </w:p>
    <w:p w14:paraId="375BDFD7" w14:textId="77777777" w:rsidR="00F83FE0" w:rsidRDefault="00F83FE0" w:rsidP="00D0364A">
      <w:pPr>
        <w:pStyle w:val="ListParagraph"/>
        <w:numPr>
          <w:ilvl w:val="0"/>
          <w:numId w:val="8"/>
        </w:numPr>
      </w:pPr>
      <w:r>
        <w:t>Výběr a příprava filamentu: Vyberte filament ve vhodné barvě. Filament vložte do tiskárny podle pokynů výrobce. Ujistěte se, že filament správně prochází extruderem.</w:t>
      </w:r>
    </w:p>
    <w:p w14:paraId="5AA701B0" w14:textId="77777777" w:rsidR="00F83FE0" w:rsidRDefault="00F83FE0" w:rsidP="00D0364A">
      <w:pPr>
        <w:pStyle w:val="ListParagraph"/>
        <w:numPr>
          <w:ilvl w:val="0"/>
          <w:numId w:val="8"/>
        </w:numPr>
      </w:pPr>
      <w:r>
        <w:t>Nastavení parametrů tisku: V tiskovém software nastavte parametry tisku. To může zahrnovat rychlost tisku, teplotu tiskárny, výšku vrstvy, použití podpůrných struktur a další. Tyto parametry mohou ovlivnit kvalitu a detail tisku, takže je důležité je pečlivě nastavit.</w:t>
      </w:r>
    </w:p>
    <w:p w14:paraId="53F89AD2" w14:textId="77777777" w:rsidR="00F83FE0" w:rsidRDefault="00F83FE0" w:rsidP="00D0364A">
      <w:pPr>
        <w:pStyle w:val="ListParagraph"/>
        <w:numPr>
          <w:ilvl w:val="0"/>
          <w:numId w:val="8"/>
        </w:numPr>
      </w:pPr>
      <w:r>
        <w:t>Spustit tisk: Po ověření, že je vše připraveno, spusťte tisk. Během tisku sledujte proces, abyste byli schopni včas identifikovat a řešit případné problémy.</w:t>
      </w:r>
    </w:p>
    <w:p w14:paraId="03585AFC" w14:textId="77777777" w:rsidR="00F83FE0" w:rsidRDefault="00F83FE0" w:rsidP="00D0364A">
      <w:pPr>
        <w:pStyle w:val="ListParagraph"/>
        <w:numPr>
          <w:ilvl w:val="0"/>
          <w:numId w:val="8"/>
        </w:numPr>
      </w:pPr>
      <w:r>
        <w:t>Dokončení tisku a úpravy: Po dokončení tisku odeberte tisk z tiskové plochy. Vyčistěte případné podpůrné struktury a použijte špičatý nůž nebo řezací nástroj k jemnému doladění detailů razítka.</w:t>
      </w:r>
    </w:p>
    <w:p w14:paraId="7BF1906F" w14:textId="0DE77D8B" w:rsidR="00F83FE0" w:rsidRDefault="00F83FE0" w:rsidP="0073369E">
      <w:pPr>
        <w:pStyle w:val="Heading1"/>
      </w:pPr>
      <w:bookmarkStart w:id="9" w:name="_Toc136942568"/>
      <w:r>
        <w:t>Návod k</w:t>
      </w:r>
      <w:r w:rsidR="005018C2">
        <w:t> </w:t>
      </w:r>
      <w:r>
        <w:t>použití</w:t>
      </w:r>
      <w:bookmarkEnd w:id="9"/>
    </w:p>
    <w:p w14:paraId="289DAFD4" w14:textId="77777777" w:rsidR="009B13F9" w:rsidRDefault="005018C2" w:rsidP="009B13F9">
      <w:r w:rsidRPr="005018C2">
        <w:t>Následující postup popisuje využití razítek:</w:t>
      </w:r>
    </w:p>
    <w:p w14:paraId="7D3EE63C" w14:textId="5A19BE12" w:rsidR="00F83FE0" w:rsidRDefault="00F83FE0" w:rsidP="007669F7">
      <w:pPr>
        <w:pStyle w:val="ListParagraph"/>
        <w:numPr>
          <w:ilvl w:val="0"/>
          <w:numId w:val="9"/>
        </w:numPr>
      </w:pPr>
      <w:r>
        <w:t>Připravte materiál, do kterého chcete vykrajovat nebo vytlačovat motivy.</w:t>
      </w:r>
    </w:p>
    <w:p w14:paraId="71138BFF" w14:textId="77777777" w:rsidR="00F83FE0" w:rsidRDefault="00F83FE0" w:rsidP="007669F7">
      <w:pPr>
        <w:pStyle w:val="ListParagraph"/>
        <w:numPr>
          <w:ilvl w:val="0"/>
          <w:numId w:val="9"/>
        </w:numPr>
      </w:pPr>
      <w:r>
        <w:t>Vyberte vhodné razítko podle vašich potřeb.</w:t>
      </w:r>
    </w:p>
    <w:p w14:paraId="15EEADC0" w14:textId="77777777" w:rsidR="00F83FE0" w:rsidRDefault="00F83FE0" w:rsidP="007669F7">
      <w:pPr>
        <w:pStyle w:val="ListParagraph"/>
        <w:numPr>
          <w:ilvl w:val="0"/>
          <w:numId w:val="9"/>
        </w:numPr>
      </w:pPr>
      <w:r>
        <w:t>Pečlivě přiložte razítko na povrch materiálu.</w:t>
      </w:r>
    </w:p>
    <w:p w14:paraId="52A5CB4D" w14:textId="2F57B48B" w:rsidR="007669F7" w:rsidRPr="007E3910" w:rsidRDefault="00F83FE0" w:rsidP="007669F7">
      <w:pPr>
        <w:pStyle w:val="ListParagraph"/>
        <w:numPr>
          <w:ilvl w:val="0"/>
          <w:numId w:val="9"/>
        </w:numPr>
      </w:pPr>
      <w:r>
        <w:t>Pro 2D razítka použijte vhodnou sílu a techniku, abyste vytvořili jasný obrazec.</w:t>
      </w:r>
      <w:r w:rsidR="00B85787">
        <w:br/>
      </w:r>
      <w:r>
        <w:t>Pro 3D razítka pečlivě vytlačujte razítko na materiál a ujistěte se, že se vytvořil požadovaný motiv.</w:t>
      </w:r>
    </w:p>
    <w:sectPr w:rsidR="007669F7" w:rsidRPr="007E3910" w:rsidSect="00AB02A7">
      <w:headerReference w:type="default" r:id="rId15"/>
      <w:footerReference w:type="default" r:id="rId16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FC7BF" w14:textId="77777777" w:rsidR="00732690" w:rsidRDefault="00732690">
      <w:r>
        <w:separator/>
      </w:r>
    </w:p>
    <w:p w14:paraId="662ED1B6" w14:textId="77777777" w:rsidR="00732690" w:rsidRDefault="00732690"/>
  </w:endnote>
  <w:endnote w:type="continuationSeparator" w:id="0">
    <w:p w14:paraId="2A33E4BC" w14:textId="77777777" w:rsidR="00732690" w:rsidRDefault="00732690">
      <w:r>
        <w:continuationSeparator/>
      </w:r>
    </w:p>
    <w:p w14:paraId="23DAC53C" w14:textId="77777777" w:rsidR="00732690" w:rsidRDefault="007326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Content>
      <w:p w14:paraId="2903CBC8" w14:textId="77777777" w:rsidR="00DF027C" w:rsidRDefault="00DF027C">
        <w:pPr>
          <w:pStyle w:val="Footer"/>
          <w:jc w:val="center"/>
          <w:rPr>
            <w:noProof/>
          </w:rPr>
        </w:pPr>
        <w:r>
          <w:rPr>
            <w:noProof/>
            <w:lang w:bidi="cs-CZ"/>
          </w:rPr>
          <w:fldChar w:fldCharType="begin"/>
        </w:r>
        <w:r>
          <w:rPr>
            <w:noProof/>
            <w:lang w:bidi="cs-CZ"/>
          </w:rPr>
          <w:instrText xml:space="preserve"> PAGE   \* MERGEFORMAT </w:instrText>
        </w:r>
        <w:r>
          <w:rPr>
            <w:noProof/>
            <w:lang w:bidi="cs-CZ"/>
          </w:rPr>
          <w:fldChar w:fldCharType="separate"/>
        </w:r>
        <w:r w:rsidR="00AB02A7">
          <w:rPr>
            <w:noProof/>
            <w:lang w:bidi="cs-CZ"/>
          </w:rPr>
          <w:t>2</w:t>
        </w:r>
        <w:r>
          <w:rPr>
            <w:noProof/>
            <w:lang w:bidi="cs-CZ"/>
          </w:rPr>
          <w:fldChar w:fldCharType="end"/>
        </w:r>
      </w:p>
    </w:sdtContent>
  </w:sdt>
  <w:p w14:paraId="4B99056E" w14:textId="77777777" w:rsidR="00DF027C" w:rsidRDefault="00DF027C">
    <w:pPr>
      <w:pStyle w:val="Footer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E17C7" w14:textId="77777777" w:rsidR="00732690" w:rsidRDefault="00732690">
      <w:r>
        <w:separator/>
      </w:r>
    </w:p>
    <w:p w14:paraId="2B22FE11" w14:textId="77777777" w:rsidR="00732690" w:rsidRDefault="00732690"/>
  </w:footnote>
  <w:footnote w:type="continuationSeparator" w:id="0">
    <w:p w14:paraId="6DAF33CC" w14:textId="77777777" w:rsidR="00732690" w:rsidRDefault="00732690">
      <w:r>
        <w:continuationSeparator/>
      </w:r>
    </w:p>
    <w:p w14:paraId="756306BA" w14:textId="77777777" w:rsidR="00732690" w:rsidRDefault="0073269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1299C43A" w14:textId="77777777" w:rsidTr="00B61B51">
      <w:trPr>
        <w:trHeight w:val="978"/>
      </w:trPr>
      <w:tc>
        <w:tcPr>
          <w:tcW w:w="10035" w:type="dxa"/>
          <w:tcBorders>
            <w:top w:val="nil"/>
            <w:left w:val="nil"/>
            <w:bottom w:val="single" w:sz="24" w:space="0" w:color="082A75" w:themeColor="text2"/>
            <w:right w:val="nil"/>
          </w:tcBorders>
        </w:tcPr>
        <w:sdt>
          <w:sdtPr>
            <w:rPr>
              <w:noProof/>
            </w:rPr>
            <w:id w:val="1669978034"/>
            <w:docPartObj>
              <w:docPartGallery w:val="Page Numbers (Bottom of Page)"/>
              <w:docPartUnique/>
            </w:docPartObj>
          </w:sdtPr>
          <w:sdtContent>
            <w:p w14:paraId="4DDBEF00" w14:textId="77777777" w:rsidR="00156AC1" w:rsidRDefault="00156AC1" w:rsidP="00156AC1">
              <w:pPr>
                <w:pStyle w:val="Footer"/>
                <w:rPr>
                  <w:noProof/>
                  <w:lang w:bidi="cs-CZ"/>
                </w:rPr>
              </w:pPr>
            </w:p>
            <w:p w14:paraId="3461D779" w14:textId="77777777" w:rsidR="00D077E9" w:rsidRDefault="00000000" w:rsidP="00156AC1">
              <w:pPr>
                <w:pStyle w:val="Footer"/>
                <w:rPr>
                  <w:noProof/>
                </w:rPr>
              </w:pPr>
            </w:p>
          </w:sdtContent>
        </w:sdt>
      </w:tc>
    </w:tr>
  </w:tbl>
  <w:p w14:paraId="3CF2D8B6" w14:textId="77777777" w:rsidR="00D077E9" w:rsidRDefault="00D077E9" w:rsidP="00D077E9">
    <w:pPr>
      <w:pStyle w:val="Header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D4CCB"/>
    <w:multiLevelType w:val="hybridMultilevel"/>
    <w:tmpl w:val="87600A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0545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0DB7DA2"/>
    <w:multiLevelType w:val="hybridMultilevel"/>
    <w:tmpl w:val="E63E77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E7414"/>
    <w:multiLevelType w:val="hybridMultilevel"/>
    <w:tmpl w:val="FB6CE0C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87E90"/>
    <w:multiLevelType w:val="hybridMultilevel"/>
    <w:tmpl w:val="3D9E235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AA6E8D"/>
    <w:multiLevelType w:val="hybridMultilevel"/>
    <w:tmpl w:val="D980C66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D97ABD"/>
    <w:multiLevelType w:val="hybridMultilevel"/>
    <w:tmpl w:val="EB4EA5D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1E6054"/>
    <w:multiLevelType w:val="hybridMultilevel"/>
    <w:tmpl w:val="8CB8D1D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724207"/>
    <w:multiLevelType w:val="hybridMultilevel"/>
    <w:tmpl w:val="8CB8D1D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299071">
    <w:abstractNumId w:val="1"/>
  </w:num>
  <w:num w:numId="2" w16cid:durableId="2107993123">
    <w:abstractNumId w:val="0"/>
  </w:num>
  <w:num w:numId="3" w16cid:durableId="2062903214">
    <w:abstractNumId w:val="2"/>
  </w:num>
  <w:num w:numId="4" w16cid:durableId="1778672643">
    <w:abstractNumId w:val="4"/>
  </w:num>
  <w:num w:numId="5" w16cid:durableId="2004694922">
    <w:abstractNumId w:val="7"/>
  </w:num>
  <w:num w:numId="6" w16cid:durableId="1189831636">
    <w:abstractNumId w:val="8"/>
  </w:num>
  <w:num w:numId="7" w16cid:durableId="1367829256">
    <w:abstractNumId w:val="3"/>
  </w:num>
  <w:num w:numId="8" w16cid:durableId="1669870032">
    <w:abstractNumId w:val="5"/>
  </w:num>
  <w:num w:numId="9" w16cid:durableId="20183893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67"/>
    <w:rsid w:val="00005B7C"/>
    <w:rsid w:val="0002482E"/>
    <w:rsid w:val="00031BE0"/>
    <w:rsid w:val="000363B9"/>
    <w:rsid w:val="00050324"/>
    <w:rsid w:val="00050E89"/>
    <w:rsid w:val="000A0150"/>
    <w:rsid w:val="000E63C9"/>
    <w:rsid w:val="00130E9D"/>
    <w:rsid w:val="001341A0"/>
    <w:rsid w:val="00150A6D"/>
    <w:rsid w:val="00156AC1"/>
    <w:rsid w:val="00177406"/>
    <w:rsid w:val="00185B35"/>
    <w:rsid w:val="00196E76"/>
    <w:rsid w:val="001D5AE4"/>
    <w:rsid w:val="001F2BC8"/>
    <w:rsid w:val="001F5F6B"/>
    <w:rsid w:val="00206CEB"/>
    <w:rsid w:val="0021108F"/>
    <w:rsid w:val="0023298A"/>
    <w:rsid w:val="00243EBC"/>
    <w:rsid w:val="00246A35"/>
    <w:rsid w:val="00262D70"/>
    <w:rsid w:val="00283703"/>
    <w:rsid w:val="00284348"/>
    <w:rsid w:val="002C2667"/>
    <w:rsid w:val="002C7D86"/>
    <w:rsid w:val="002F51F5"/>
    <w:rsid w:val="00312137"/>
    <w:rsid w:val="00330359"/>
    <w:rsid w:val="0033762F"/>
    <w:rsid w:val="003405E1"/>
    <w:rsid w:val="00360494"/>
    <w:rsid w:val="00366C7E"/>
    <w:rsid w:val="00384EA3"/>
    <w:rsid w:val="003A39A1"/>
    <w:rsid w:val="003A3CE7"/>
    <w:rsid w:val="003C2191"/>
    <w:rsid w:val="003D3863"/>
    <w:rsid w:val="004110DE"/>
    <w:rsid w:val="0043532F"/>
    <w:rsid w:val="0044085A"/>
    <w:rsid w:val="0045651E"/>
    <w:rsid w:val="004701A9"/>
    <w:rsid w:val="00476F0C"/>
    <w:rsid w:val="00482227"/>
    <w:rsid w:val="004B21A5"/>
    <w:rsid w:val="004E3BF3"/>
    <w:rsid w:val="005018C2"/>
    <w:rsid w:val="005037F0"/>
    <w:rsid w:val="00516A86"/>
    <w:rsid w:val="005275F6"/>
    <w:rsid w:val="00572102"/>
    <w:rsid w:val="005A108D"/>
    <w:rsid w:val="005A28E2"/>
    <w:rsid w:val="005B7F55"/>
    <w:rsid w:val="005D4841"/>
    <w:rsid w:val="005F1BB0"/>
    <w:rsid w:val="00610140"/>
    <w:rsid w:val="00656C4D"/>
    <w:rsid w:val="006A546B"/>
    <w:rsid w:val="006E5716"/>
    <w:rsid w:val="006F53E4"/>
    <w:rsid w:val="006F7AA9"/>
    <w:rsid w:val="007302B3"/>
    <w:rsid w:val="00730733"/>
    <w:rsid w:val="00730E3A"/>
    <w:rsid w:val="00732690"/>
    <w:rsid w:val="0073369E"/>
    <w:rsid w:val="00736AAF"/>
    <w:rsid w:val="007378AD"/>
    <w:rsid w:val="00741146"/>
    <w:rsid w:val="00743C48"/>
    <w:rsid w:val="00747D94"/>
    <w:rsid w:val="00765B2A"/>
    <w:rsid w:val="007669F7"/>
    <w:rsid w:val="00783A34"/>
    <w:rsid w:val="007A5D12"/>
    <w:rsid w:val="007C0673"/>
    <w:rsid w:val="007C6B52"/>
    <w:rsid w:val="007D16C5"/>
    <w:rsid w:val="007E1D29"/>
    <w:rsid w:val="007E3910"/>
    <w:rsid w:val="00851D47"/>
    <w:rsid w:val="00854B56"/>
    <w:rsid w:val="00862FE4"/>
    <w:rsid w:val="0086389A"/>
    <w:rsid w:val="0087605E"/>
    <w:rsid w:val="008845EC"/>
    <w:rsid w:val="00897DA6"/>
    <w:rsid w:val="008B1FEE"/>
    <w:rsid w:val="008F0DA5"/>
    <w:rsid w:val="008F2552"/>
    <w:rsid w:val="00903C32"/>
    <w:rsid w:val="00916B16"/>
    <w:rsid w:val="009173B9"/>
    <w:rsid w:val="0093335D"/>
    <w:rsid w:val="0093613E"/>
    <w:rsid w:val="00943026"/>
    <w:rsid w:val="00966B81"/>
    <w:rsid w:val="009B13F9"/>
    <w:rsid w:val="009C7720"/>
    <w:rsid w:val="009D44EB"/>
    <w:rsid w:val="009E23B9"/>
    <w:rsid w:val="00A0399D"/>
    <w:rsid w:val="00A23AFA"/>
    <w:rsid w:val="00A31B3E"/>
    <w:rsid w:val="00A41EC8"/>
    <w:rsid w:val="00A532F3"/>
    <w:rsid w:val="00A57484"/>
    <w:rsid w:val="00A8489E"/>
    <w:rsid w:val="00A85CFB"/>
    <w:rsid w:val="00AB02A7"/>
    <w:rsid w:val="00AB3435"/>
    <w:rsid w:val="00AC29F3"/>
    <w:rsid w:val="00AE5E0C"/>
    <w:rsid w:val="00B0205B"/>
    <w:rsid w:val="00B10A54"/>
    <w:rsid w:val="00B231E5"/>
    <w:rsid w:val="00B4388F"/>
    <w:rsid w:val="00B61B51"/>
    <w:rsid w:val="00B85787"/>
    <w:rsid w:val="00BD122A"/>
    <w:rsid w:val="00BD59EC"/>
    <w:rsid w:val="00C02B87"/>
    <w:rsid w:val="00C14BA1"/>
    <w:rsid w:val="00C27B0C"/>
    <w:rsid w:val="00C35A1A"/>
    <w:rsid w:val="00C4086D"/>
    <w:rsid w:val="00C457B4"/>
    <w:rsid w:val="00C6736C"/>
    <w:rsid w:val="00C94766"/>
    <w:rsid w:val="00CA1896"/>
    <w:rsid w:val="00CB1C93"/>
    <w:rsid w:val="00CB5B28"/>
    <w:rsid w:val="00CB661D"/>
    <w:rsid w:val="00CC0B83"/>
    <w:rsid w:val="00CD40D6"/>
    <w:rsid w:val="00CF5371"/>
    <w:rsid w:val="00D0323A"/>
    <w:rsid w:val="00D0364A"/>
    <w:rsid w:val="00D0559F"/>
    <w:rsid w:val="00D077E9"/>
    <w:rsid w:val="00D224BD"/>
    <w:rsid w:val="00D300B4"/>
    <w:rsid w:val="00D42CB7"/>
    <w:rsid w:val="00D5413D"/>
    <w:rsid w:val="00D570A9"/>
    <w:rsid w:val="00D70D02"/>
    <w:rsid w:val="00D770C7"/>
    <w:rsid w:val="00D81E98"/>
    <w:rsid w:val="00D82CEB"/>
    <w:rsid w:val="00D86945"/>
    <w:rsid w:val="00D90290"/>
    <w:rsid w:val="00D96F05"/>
    <w:rsid w:val="00DD152F"/>
    <w:rsid w:val="00DE213F"/>
    <w:rsid w:val="00DF027C"/>
    <w:rsid w:val="00E00A32"/>
    <w:rsid w:val="00E12896"/>
    <w:rsid w:val="00E22ACD"/>
    <w:rsid w:val="00E464E9"/>
    <w:rsid w:val="00E46668"/>
    <w:rsid w:val="00E5211A"/>
    <w:rsid w:val="00E620B0"/>
    <w:rsid w:val="00E678E1"/>
    <w:rsid w:val="00E81B40"/>
    <w:rsid w:val="00E916F4"/>
    <w:rsid w:val="00E943C2"/>
    <w:rsid w:val="00EA57E2"/>
    <w:rsid w:val="00EC2247"/>
    <w:rsid w:val="00EF2EA3"/>
    <w:rsid w:val="00EF555B"/>
    <w:rsid w:val="00F027BB"/>
    <w:rsid w:val="00F11DCF"/>
    <w:rsid w:val="00F129C6"/>
    <w:rsid w:val="00F162EA"/>
    <w:rsid w:val="00F52D27"/>
    <w:rsid w:val="00F83527"/>
    <w:rsid w:val="00F83FE0"/>
    <w:rsid w:val="00FD583F"/>
    <w:rsid w:val="00FD7488"/>
    <w:rsid w:val="00FF16B4"/>
    <w:rsid w:val="00FF789D"/>
    <w:rsid w:val="3A0F297C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EEF7FF"/>
  <w15:docId w15:val="{891D2D0A-408B-4726-9570-D38566E2F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Jmno">
    <w:name w:val="Jméno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Obsah">
    <w:name w:val="Obsah"/>
    <w:basedOn w:val="Normal"/>
    <w:link w:val="Znakobsahu"/>
    <w:qFormat/>
    <w:rsid w:val="00DF027C"/>
    <w:rPr>
      <w:b w:val="0"/>
    </w:rPr>
  </w:style>
  <w:style w:type="paragraph" w:customStyle="1" w:styleId="Zvraznntext">
    <w:name w:val="Zvýrazněný text"/>
    <w:basedOn w:val="Normal"/>
    <w:link w:val="Znakzvraznnhotextu"/>
    <w:qFormat/>
    <w:rsid w:val="00DF027C"/>
  </w:style>
  <w:style w:type="character" w:customStyle="1" w:styleId="Znakobsahu">
    <w:name w:val="Znak obsahu"/>
    <w:basedOn w:val="DefaultParagraphFont"/>
    <w:link w:val="Obsah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Znakzvraznnhotextu">
    <w:name w:val="Znak zvýrazněného textu"/>
    <w:basedOn w:val="DefaultParagraphFont"/>
    <w:link w:val="Zvraznn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A108D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cs-CZ"/>
    </w:rPr>
  </w:style>
  <w:style w:type="paragraph" w:styleId="TOC1">
    <w:name w:val="toc 1"/>
    <w:basedOn w:val="Normal"/>
    <w:next w:val="Normal"/>
    <w:autoRedefine/>
    <w:uiPriority w:val="39"/>
    <w:unhideWhenUsed/>
    <w:rsid w:val="005A10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108D"/>
    <w:rPr>
      <w:color w:val="3592C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A85CFB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45651E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r.honzejk.021\AppData\Roaming\Microsoft\Templates\Sestava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A84540D2D8473A8F3805A621CDC4A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A11A953-8829-4D6B-AD87-A9DEE5A2E0D0}"/>
      </w:docPartPr>
      <w:docPartBody>
        <w:p w:rsidR="00E464E9" w:rsidRDefault="00E464E9">
          <w:pPr>
            <w:pStyle w:val="A1A84540D2D8473A8F3805A621CDC4A1"/>
          </w:pPr>
          <w:r w:rsidRPr="00D86945">
            <w:rPr>
              <w:rStyle w:val="SubtitleChar"/>
              <w:b/>
              <w:lang w:bidi="cs-CZ"/>
            </w:rPr>
            <w:fldChar w:fldCharType="begin"/>
          </w:r>
          <w:r w:rsidRPr="00D86945">
            <w:rPr>
              <w:rStyle w:val="SubtitleChar"/>
              <w:lang w:bidi="cs-CZ"/>
            </w:rPr>
            <w:instrText xml:space="preserve"> DATE  \@ "MMMM d"  \* MERGEFORMAT </w:instrText>
          </w:r>
          <w:r w:rsidRPr="00D86945">
            <w:rPr>
              <w:rStyle w:val="SubtitleChar"/>
              <w:b/>
              <w:lang w:bidi="cs-CZ"/>
            </w:rPr>
            <w:fldChar w:fldCharType="separate"/>
          </w:r>
          <w:r>
            <w:rPr>
              <w:rStyle w:val="SubtitleChar"/>
              <w:lang w:bidi="cs-CZ"/>
            </w:rPr>
            <w:t>duben 18</w:t>
          </w:r>
          <w:r w:rsidRPr="00D86945">
            <w:rPr>
              <w:rStyle w:val="SubtitleChar"/>
              <w:b/>
              <w:lang w:bidi="cs-CZ"/>
            </w:rPr>
            <w:fldChar w:fldCharType="end"/>
          </w:r>
        </w:p>
      </w:docPartBody>
    </w:docPart>
    <w:docPart>
      <w:docPartPr>
        <w:name w:val="0A2DDDAE29DC4A34A114E89F4230F42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AC361FE-A327-4787-BC72-D7427F60D653}"/>
      </w:docPartPr>
      <w:docPartBody>
        <w:p w:rsidR="00E464E9" w:rsidRDefault="00E464E9">
          <w:pPr>
            <w:pStyle w:val="0A2DDDAE29DC4A34A114E89F4230F422"/>
          </w:pPr>
          <w:r>
            <w:rPr>
              <w:noProof/>
              <w:lang w:bidi="cs-CZ"/>
            </w:rPr>
            <w:t>NÁZEV SPOLEČNOSTI</w:t>
          </w:r>
        </w:p>
      </w:docPartBody>
    </w:docPart>
    <w:docPart>
      <w:docPartPr>
        <w:name w:val="A22FB9382540438AAFC290D2412BAF2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8E4FCE88-9D36-4093-BB0C-CCA286C168D2}"/>
      </w:docPartPr>
      <w:docPartBody>
        <w:p w:rsidR="00E464E9" w:rsidRDefault="00E464E9">
          <w:pPr>
            <w:pStyle w:val="A22FB9382540438AAFC290D2412BAF25"/>
          </w:pPr>
          <w:r>
            <w:rPr>
              <w:noProof/>
              <w:lang w:bidi="cs-CZ"/>
            </w:rPr>
            <w:t>Vaše jméno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4E9"/>
    <w:rsid w:val="00145A8B"/>
    <w:rsid w:val="002B5DDA"/>
    <w:rsid w:val="00E4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A1A84540D2D8473A8F3805A621CDC4A1">
    <w:name w:val="A1A84540D2D8473A8F3805A621CDC4A1"/>
  </w:style>
  <w:style w:type="paragraph" w:customStyle="1" w:styleId="0A2DDDAE29DC4A34A114E89F4230F422">
    <w:name w:val="0A2DDDAE29DC4A34A114E89F4230F422"/>
  </w:style>
  <w:style w:type="paragraph" w:customStyle="1" w:styleId="A22FB9382540438AAFC290D2412BAF25">
    <w:name w:val="A22FB9382540438AAFC290D2412BAF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>Petr Honzejk</CompanyFax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19988ab-5c4a-439d-a800-db0ee4147c70" xsi:nil="true"/>
    <ReferenceId xmlns="6c8bef82-560f-405d-8d91-1a3e4c197b81" xsi:nil="true"/>
    <lcf76f155ced4ddcb4097134ff3c332f xmlns="6c8bef82-560f-405d-8d91-1a3e4c197b81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10EF14629F95347BF2F6BF48D3899C7" ma:contentTypeVersion="16" ma:contentTypeDescription="Vytvoří nový dokument" ma:contentTypeScope="" ma:versionID="4323e2f23b06eb14c735fb06e2ecec4c">
  <xsd:schema xmlns:xsd="http://www.w3.org/2001/XMLSchema" xmlns:xs="http://www.w3.org/2001/XMLSchema" xmlns:p="http://schemas.microsoft.com/office/2006/metadata/properties" xmlns:ns2="6c8bef82-560f-405d-8d91-1a3e4c197b81" xmlns:ns3="319988ab-5c4a-439d-a800-db0ee4147c70" targetNamespace="http://schemas.microsoft.com/office/2006/metadata/properties" ma:root="true" ma:fieldsID="a64a3cd63744183fd9faea16e46a10d9" ns2:_="" ns3:_="">
    <xsd:import namespace="6c8bef82-560f-405d-8d91-1a3e4c197b81"/>
    <xsd:import namespace="319988ab-5c4a-439d-a800-db0ee4147c7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bef82-560f-405d-8d91-1a3e4c197b8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Značky obrázků" ma:readOnly="false" ma:fieldId="{5cf76f15-5ced-4ddc-b409-7134ff3c332f}" ma:taxonomyMulti="true" ma:sspId="a9be5ed3-f240-4bcb-bcea-c1e07b23b76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9988ab-5c4a-439d-a800-db0ee4147c70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fae79069-bb63-49f8-b246-5e88d43e04d1}" ma:internalName="TaxCatchAll" ma:showField="CatchAllData" ma:web="319988ab-5c4a-439d-a800-db0ee4147c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0AE541-E93E-4234-8F2A-3F3B3C07F5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431B2B-345E-4CE3-950D-545342CC8EC9}">
  <ds:schemaRefs>
    <ds:schemaRef ds:uri="http://schemas.microsoft.com/office/2006/metadata/properties"/>
    <ds:schemaRef ds:uri="http://schemas.microsoft.com/office/infopath/2007/PartnerControls"/>
    <ds:schemaRef ds:uri="319988ab-5c4a-439d-a800-db0ee4147c70"/>
    <ds:schemaRef ds:uri="6c8bef82-560f-405d-8d91-1a3e4c197b81"/>
  </ds:schemaRefs>
</ds:datastoreItem>
</file>

<file path=customXml/itemProps4.xml><?xml version="1.0" encoding="utf-8"?>
<ds:datastoreItem xmlns:ds="http://schemas.openxmlformats.org/officeDocument/2006/customXml" ds:itemID="{2AE59405-8B42-4648-9429-5C03F55E0C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8bef82-560f-405d-8d91-1a3e4c197b81"/>
    <ds:schemaRef ds:uri="319988ab-5c4a-439d-a800-db0ee4147c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Sestava .dotx</Template>
  <TotalTime>26</TotalTime>
  <Pages>5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petr.honzejk.021</dc:creator>
  <cp:keywords/>
  <cp:lastModifiedBy>Peter Honzejk</cp:lastModifiedBy>
  <cp:revision>44</cp:revision>
  <cp:lastPrinted>2006-08-01T17:47:00Z</cp:lastPrinted>
  <dcterms:created xsi:type="dcterms:W3CDTF">2023-05-11T09:29:00Z</dcterms:created>
  <dcterms:modified xsi:type="dcterms:W3CDTF">2023-06-25T12:17:00Z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0x010100D10EF14629F95347BF2F6BF48D3899C7</vt:lpwstr>
  </property>
</Properties>
</file>